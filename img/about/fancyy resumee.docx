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306" w:tblpY="725"/>
        <w:tblW w:w="5292" w:type="pct"/>
        <w:tblLayout w:type="fixed"/>
        <w:tblCellMar>
          <w:left w:w="0" w:type="dxa"/>
          <w:right w:w="0" w:type="dxa"/>
        </w:tblCellMar>
        <w:tblLook w:val="04A0" w:firstRow="1" w:lastRow="0" w:firstColumn="1" w:lastColumn="0" w:noHBand="0" w:noVBand="1"/>
        <w:tblDescription w:val="Layout table for all content"/>
      </w:tblPr>
      <w:tblGrid>
        <w:gridCol w:w="5045"/>
        <w:gridCol w:w="20"/>
        <w:gridCol w:w="6671"/>
      </w:tblGrid>
      <w:tr w:rsidR="00BC1BC4" w:rsidRPr="005152F2" w14:paraId="127B44A8" w14:textId="77777777" w:rsidTr="00BC1BC4">
        <w:trPr>
          <w:trHeight w:val="12816"/>
        </w:trPr>
        <w:tc>
          <w:tcPr>
            <w:tcW w:w="5045" w:type="dxa"/>
          </w:tcPr>
          <w:sdt>
            <w:sdtPr>
              <w:alias w:val="Your Name:"/>
              <w:tag w:val="Your Name:"/>
              <w:id w:val="-1359653090"/>
              <w:placeholder>
                <w:docPart w:val="053B9D54B06FA94383731C4A17DF01F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02767B7B" w14:textId="77777777" w:rsidR="00B55841" w:rsidRPr="00532A0F" w:rsidRDefault="00B55841" w:rsidP="00BC1BC4">
                <w:pPr>
                  <w:pStyle w:val="Heading1"/>
                </w:pPr>
                <w:r w:rsidRPr="00532A0F">
                  <w:t>Anna Sun</w:t>
                </w:r>
              </w:p>
            </w:sdtContent>
          </w:sdt>
          <w:tbl>
            <w:tblPr>
              <w:tblW w:w="4449" w:type="dxa"/>
              <w:jc w:val="center"/>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4449"/>
            </w:tblGrid>
            <w:tr w:rsidR="00B55841" w:rsidRPr="005152F2" w14:paraId="53E8CF1E" w14:textId="77777777" w:rsidTr="005F2DE2">
              <w:trPr>
                <w:trHeight w:val="4120"/>
                <w:jc w:val="center"/>
              </w:trPr>
              <w:tc>
                <w:tcPr>
                  <w:tcW w:w="4449" w:type="dxa"/>
                  <w:shd w:val="clear" w:color="auto" w:fill="auto"/>
                  <w:tcMar>
                    <w:top w:w="115" w:type="dxa"/>
                    <w:bottom w:w="0" w:type="dxa"/>
                  </w:tcMar>
                </w:tcPr>
                <w:p w14:paraId="166BCE04" w14:textId="77777777" w:rsidR="00B55841" w:rsidRPr="00EB3873" w:rsidRDefault="00B55841" w:rsidP="00714075">
                  <w:pPr>
                    <w:pStyle w:val="Heading3"/>
                    <w:framePr w:hSpace="180" w:wrap="around" w:vAnchor="page" w:hAnchor="page" w:x="306" w:y="725"/>
                  </w:pPr>
                  <w:r>
                    <w:t>Contact information</w:t>
                  </w:r>
                </w:p>
                <w:p w14:paraId="40CB2900" w14:textId="77777777" w:rsidR="00B55841" w:rsidRDefault="00B55841" w:rsidP="00714075">
                  <w:pPr>
                    <w:pStyle w:val="GraphicElement"/>
                    <w:framePr w:hSpace="180" w:wrap="around" w:vAnchor="page" w:hAnchor="page" w:x="306" w:y="725"/>
                  </w:pPr>
                  <w:r w:rsidRPr="00EB3873">
                    <w:rPr>
                      <w:lang w:eastAsia="zh-CN"/>
                    </w:rPr>
                    <mc:AlternateContent>
                      <mc:Choice Requires="wps">
                        <w:drawing>
                          <wp:inline distT="0" distB="0" distL="0" distR="0" wp14:anchorId="1E0591D0" wp14:editId="56B7958E">
                            <wp:extent cx="221615" cy="0"/>
                            <wp:effectExtent l="0" t="0" r="26035" b="19050"/>
                            <wp:docPr id="7" name="Straight Connector 7"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29FC09A" id="Straight Connector 7"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" strokecolor="#37b6ae [3204]" strokeweight="1pt">
                            <v:stroke joinstyle="miter"/>
                            <w10:anchorlock/>
                          </v:line>
                        </w:pict>
                      </mc:Fallback>
                    </mc:AlternateContent>
                  </w:r>
                </w:p>
                <w:p w14:paraId="4CF0C2A9" w14:textId="77777777" w:rsidR="00B55841" w:rsidRDefault="00A9327C" w:rsidP="00714075">
                  <w:pPr>
                    <w:framePr w:hSpace="180" w:wrap="around" w:vAnchor="page" w:hAnchor="page" w:x="306" w:y="725"/>
                  </w:pPr>
                  <w:hyperlink r:id="rId8" w:history="1">
                    <w:r w:rsidR="00B55841" w:rsidRPr="00E23A43">
                      <w:rPr>
                        <w:rStyle w:val="Hyperlink"/>
                      </w:rPr>
                      <w:t>annatsun@yahoo.com</w:t>
                    </w:r>
                  </w:hyperlink>
                  <w:r w:rsidR="00B55841">
                    <w:t xml:space="preserve"> | (734) 589-5616</w:t>
                  </w:r>
                </w:p>
                <w:p w14:paraId="4B68A92E" w14:textId="77777777" w:rsidR="00B55841" w:rsidRPr="003737A6" w:rsidRDefault="00B55841" w:rsidP="00714075">
                  <w:pPr>
                    <w:framePr w:hSpace="180" w:wrap="around" w:vAnchor="page" w:hAnchor="page" w:x="306" w:y="725"/>
                    <w:rPr>
                      <w:rFonts w:asciiTheme="majorHAnsi" w:hAnsiTheme="majorHAnsi"/>
                    </w:rPr>
                  </w:pPr>
                  <w:r>
                    <w:t xml:space="preserve">47758 </w:t>
                  </w:r>
                  <w:proofErr w:type="spellStart"/>
                  <w:r>
                    <w:t>Pavillon</w:t>
                  </w:r>
                  <w:proofErr w:type="spellEnd"/>
                  <w:r>
                    <w:t xml:space="preserve"> Rd</w:t>
                  </w:r>
                  <w:r w:rsidRPr="003737A6">
                    <w:rPr>
                      <w:rFonts w:asciiTheme="majorHAnsi" w:hAnsiTheme="majorHAnsi"/>
                    </w:rPr>
                    <w:t>. Canton, MI 48188</w:t>
                  </w:r>
                </w:p>
                <w:p w14:paraId="092F371C" w14:textId="64F74479" w:rsidR="00B55841" w:rsidRDefault="00A9327C" w:rsidP="00714075">
                  <w:pPr>
                    <w:framePr w:hSpace="180" w:wrap="around" w:vAnchor="page" w:hAnchor="page" w:x="306" w:y="725"/>
                    <w:rPr>
                      <w:rStyle w:val="Hyperlink"/>
                      <w:rFonts w:asciiTheme="majorHAnsi" w:hAnsiTheme="majorHAnsi"/>
                    </w:rPr>
                  </w:pPr>
                  <w:hyperlink r:id="rId9" w:history="1">
                    <w:r w:rsidR="008E13A9" w:rsidRPr="008E13A9">
                      <w:rPr>
                        <w:rStyle w:val="Hyperlink"/>
                      </w:rPr>
                      <w:t>My Website</w:t>
                    </w:r>
                  </w:hyperlink>
                  <w:r w:rsidR="008E13A9">
                    <w:t xml:space="preserve"> </w:t>
                  </w:r>
                  <w:hyperlink r:id="rId10" w:history="1">
                    <w:r w:rsidR="00B55841" w:rsidRPr="003737A6">
                      <w:rPr>
                        <w:rStyle w:val="Hyperlink"/>
                        <w:rFonts w:asciiTheme="majorHAnsi" w:hAnsiTheme="majorHAnsi"/>
                      </w:rPr>
                      <w:t>LinkedIn</w:t>
                    </w:r>
                  </w:hyperlink>
                  <w:r w:rsidR="008E13A9">
                    <w:rPr>
                      <w:rStyle w:val="Hyperlink"/>
                      <w:rFonts w:asciiTheme="majorHAnsi" w:hAnsiTheme="majorHAnsi"/>
                    </w:rPr>
                    <w:t xml:space="preserve"> </w:t>
                  </w:r>
                </w:p>
                <w:p w14:paraId="7361E823" w14:textId="77777777" w:rsidR="00B55841" w:rsidRDefault="00B55841" w:rsidP="00714075">
                  <w:pPr>
                    <w:framePr w:hSpace="180" w:wrap="around" w:vAnchor="page" w:hAnchor="page" w:x="306" w:y="725"/>
                    <w:jc w:val="both"/>
                    <w:rPr>
                      <w:rStyle w:val="Hyperlink"/>
                      <w:rFonts w:asciiTheme="majorHAnsi" w:hAnsiTheme="majorHAnsi"/>
                    </w:rPr>
                  </w:pPr>
                </w:p>
                <w:p w14:paraId="0E13850C" w14:textId="77777777" w:rsidR="00B55841" w:rsidRDefault="00B55841" w:rsidP="00714075">
                  <w:pPr>
                    <w:pStyle w:val="Heading3"/>
                    <w:framePr w:hSpace="180" w:wrap="around" w:vAnchor="page" w:hAnchor="page" w:x="306" w:y="725"/>
                  </w:pPr>
                  <w:r>
                    <w:t>Education</w:t>
                  </w:r>
                </w:p>
                <w:p w14:paraId="1DE3DA6E" w14:textId="77777777" w:rsidR="00B55841" w:rsidRDefault="00B55841" w:rsidP="00714075">
                  <w:pPr>
                    <w:pStyle w:val="GraphicElement"/>
                    <w:framePr w:hSpace="180" w:wrap="around" w:vAnchor="page" w:hAnchor="page" w:x="306" w:y="725"/>
                  </w:pPr>
                  <w:r>
                    <w:rPr>
                      <w:lang w:eastAsia="zh-CN"/>
                    </w:rPr>
                    <mc:AlternateContent>
                      <mc:Choice Requires="wps">
                        <w:drawing>
                          <wp:inline distT="0" distB="0" distL="0" distR="0" wp14:anchorId="5BF13CE1" wp14:editId="50B96AD7">
                            <wp:extent cx="221615" cy="0"/>
                            <wp:effectExtent l="0" t="0" r="26035" b="19050"/>
                            <wp:docPr id="4" name="Straight Connector 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C3440F" id="Straight Connector 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" strokecolor="#37b6ae [3204]" strokeweight="1pt">
                            <v:stroke joinstyle="miter"/>
                            <w10:anchorlock/>
                          </v:line>
                        </w:pict>
                      </mc:Fallback>
                    </mc:AlternateContent>
                  </w:r>
                </w:p>
                <w:p w14:paraId="493F62DC" w14:textId="77777777" w:rsidR="00B55841" w:rsidRDefault="00B55841" w:rsidP="00714075">
                  <w:pPr>
                    <w:framePr w:hSpace="180" w:wrap="around" w:vAnchor="page" w:hAnchor="page" w:x="306" w:y="725"/>
                  </w:pPr>
                  <w:r>
                    <w:t>Attended Detroit Country Day School since 2015</w:t>
                  </w:r>
                </w:p>
                <w:p w14:paraId="1FC074E8" w14:textId="77777777" w:rsidR="00B55841" w:rsidRDefault="00B55841" w:rsidP="00714075">
                  <w:pPr>
                    <w:framePr w:hSpace="180" w:wrap="around" w:vAnchor="page" w:hAnchor="page" w:x="306" w:y="725"/>
                  </w:pPr>
                  <w:r>
                    <w:t>Expected Graduation: June 2019</w:t>
                  </w:r>
                </w:p>
                <w:p w14:paraId="355199BC" w14:textId="77777777" w:rsidR="00B55841" w:rsidRPr="005A7E57" w:rsidRDefault="00B55841" w:rsidP="00714075">
                  <w:pPr>
                    <w:framePr w:hSpace="180" w:wrap="around" w:vAnchor="page" w:hAnchor="page" w:x="306" w:y="725"/>
                  </w:pPr>
                  <w:r>
                    <w:t>GPA: 4.0/4.0</w:t>
                  </w:r>
                </w:p>
                <w:p w14:paraId="168396A5" w14:textId="77777777" w:rsidR="00B55841" w:rsidRDefault="00B55841" w:rsidP="00714075">
                  <w:pPr>
                    <w:framePr w:hSpace="180" w:wrap="around" w:vAnchor="page" w:hAnchor="page" w:x="306" w:y="725"/>
                  </w:pPr>
                  <w:r>
                    <w:t>ACT: 35 | SAT: 1560 | PSAT: 1520</w:t>
                  </w:r>
                </w:p>
                <w:p w14:paraId="5136E725" w14:textId="3CA4316A" w:rsidR="00B55841" w:rsidRDefault="00B55841" w:rsidP="00714075">
                  <w:pPr>
                    <w:framePr w:hSpace="180" w:wrap="around" w:vAnchor="page" w:hAnchor="page" w:x="306" w:y="725"/>
                    <w:spacing w:before="240"/>
                    <w:contextualSpacing/>
                    <w:rPr>
                      <w:rFonts w:asciiTheme="majorHAnsi" w:hAnsiTheme="majorHAnsi"/>
                      <w:szCs w:val="21"/>
                    </w:rPr>
                  </w:pPr>
                  <w:r w:rsidRPr="00384128">
                    <w:rPr>
                      <w:rFonts w:asciiTheme="majorHAnsi" w:hAnsiTheme="majorHAnsi"/>
                      <w:szCs w:val="21"/>
                    </w:rPr>
                    <w:t>Received 5’s on 8 AP tests</w:t>
                  </w:r>
                </w:p>
                <w:p w14:paraId="424E60EA" w14:textId="77777777" w:rsidR="00B55841" w:rsidRPr="00B55841" w:rsidRDefault="00B55841" w:rsidP="00714075">
                  <w:pPr>
                    <w:framePr w:hSpace="180" w:wrap="around" w:vAnchor="page" w:hAnchor="page" w:x="306" w:y="725"/>
                    <w:spacing w:before="240"/>
                    <w:contextualSpacing/>
                    <w:rPr>
                      <w:rFonts w:asciiTheme="majorHAnsi" w:hAnsiTheme="majorHAnsi"/>
                      <w:szCs w:val="21"/>
                    </w:rPr>
                  </w:pPr>
                  <w:r>
                    <w:rPr>
                      <w:rFonts w:asciiTheme="majorHAnsi" w:hAnsiTheme="majorHAnsi"/>
                      <w:szCs w:val="21"/>
                    </w:rPr>
                    <w:t>SAT Subject Tests- Math II: 800 | Chemistry: 770</w:t>
                  </w:r>
                </w:p>
              </w:tc>
            </w:tr>
          </w:tbl>
          <w:p w14:paraId="255E9122" w14:textId="77777777" w:rsidR="00B55841" w:rsidRPr="005152F2" w:rsidRDefault="00B55841" w:rsidP="00BC1BC4">
            <w:pPr>
              <w:pStyle w:val="Heading2"/>
            </w:pPr>
            <w:r>
              <w:t>The Little stars foundation</w:t>
            </w:r>
          </w:p>
          <w:p w14:paraId="37F29A05" w14:textId="11DAD466" w:rsidR="00B55841" w:rsidRPr="00761EDB" w:rsidRDefault="00B55841" w:rsidP="002E2E67">
            <w:pPr>
              <w:pStyle w:val="ListParagraph"/>
              <w:numPr>
                <w:ilvl w:val="0"/>
                <w:numId w:val="19"/>
              </w:numPr>
              <w:spacing w:line="240" w:lineRule="auto"/>
              <w:rPr>
                <w:rFonts w:ascii="Garamond" w:hAnsi="Garamond"/>
                <w:sz w:val="20"/>
                <w:szCs w:val="20"/>
              </w:rPr>
            </w:pPr>
            <w:r w:rsidRPr="00761EDB">
              <w:rPr>
                <w:rFonts w:ascii="Garamond" w:hAnsi="Garamond"/>
                <w:b/>
                <w:bCs/>
                <w:sz w:val="20"/>
                <w:szCs w:val="20"/>
              </w:rPr>
              <w:t>Co-Founder</w:t>
            </w:r>
            <w:r w:rsidRPr="00761EDB">
              <w:rPr>
                <w:rFonts w:ascii="Garamond" w:hAnsi="Garamond"/>
                <w:b/>
                <w:sz w:val="20"/>
                <w:szCs w:val="20"/>
              </w:rPr>
              <w:t>:</w:t>
            </w:r>
            <w:r w:rsidRPr="00761EDB">
              <w:rPr>
                <w:rFonts w:ascii="Garamond" w:hAnsi="Garamond"/>
                <w:sz w:val="20"/>
                <w:szCs w:val="20"/>
              </w:rPr>
              <w:t xml:space="preserve">  Co-Founded the 501(c)(3) nonprofit charitable organization in 2007. </w:t>
            </w:r>
          </w:p>
          <w:p w14:paraId="710B9565" w14:textId="4C2C1FA5" w:rsidR="00B55841" w:rsidRPr="00BC1BC4" w:rsidRDefault="00B55841" w:rsidP="002E2E67">
            <w:pPr>
              <w:pStyle w:val="ListParagraph"/>
              <w:numPr>
                <w:ilvl w:val="0"/>
                <w:numId w:val="19"/>
              </w:numPr>
              <w:spacing w:before="120" w:after="120" w:line="240" w:lineRule="auto"/>
              <w:rPr>
                <w:rFonts w:ascii="Garamond" w:hAnsi="Garamond"/>
                <w:color w:val="000000" w:themeColor="text1"/>
                <w:sz w:val="20"/>
                <w:szCs w:val="20"/>
              </w:rPr>
            </w:pPr>
            <w:r w:rsidRPr="0019638F">
              <w:rPr>
                <w:rFonts w:ascii="Garamond" w:hAnsi="Garamond"/>
                <w:b/>
                <w:bCs/>
                <w:sz w:val="20"/>
                <w:szCs w:val="20"/>
              </w:rPr>
              <w:t xml:space="preserve">Director: </w:t>
            </w:r>
            <w:r w:rsidRPr="0019638F">
              <w:rPr>
                <w:rFonts w:ascii="Garamond" w:hAnsi="Garamond"/>
                <w:sz w:val="20"/>
                <w:szCs w:val="20"/>
              </w:rPr>
              <w:t xml:space="preserve">Served 600+ hours for the foundation. Organize young musicians to pay periodic visits to </w:t>
            </w:r>
            <w:hyperlink r:id="rId11" w:history="1">
              <w:r w:rsidRPr="00BC1BC4">
                <w:rPr>
                  <w:rStyle w:val="Hyperlink"/>
                  <w:rFonts w:ascii="Garamond" w:hAnsi="Garamond"/>
                  <w:sz w:val="20"/>
                  <w:szCs w:val="20"/>
                </w:rPr>
                <w:t>local nursing</w:t>
              </w:r>
            </w:hyperlink>
            <w:r w:rsidRPr="00BC1BC4">
              <w:rPr>
                <w:rFonts w:ascii="Garamond" w:hAnsi="Garamond"/>
                <w:sz w:val="20"/>
                <w:szCs w:val="20"/>
              </w:rPr>
              <w:t xml:space="preserve"> homes</w:t>
            </w:r>
            <w:r w:rsidR="00BC1BC4">
              <w:rPr>
                <w:rFonts w:ascii="Garamond" w:hAnsi="Garamond"/>
                <w:sz w:val="20"/>
                <w:szCs w:val="20"/>
              </w:rPr>
              <w:t xml:space="preserve"> </w:t>
            </w:r>
            <w:r w:rsidRPr="0019638F">
              <w:rPr>
                <w:rFonts w:ascii="Garamond" w:hAnsi="Garamond"/>
                <w:sz w:val="20"/>
                <w:szCs w:val="20"/>
              </w:rPr>
              <w:t>to perform music and send gifts to the senior residents. Free concerts and gifts to over 1000 seniors. Add</w:t>
            </w:r>
            <w:r w:rsidRPr="001800CA">
              <w:rPr>
                <w:rFonts w:ascii="Garamond" w:hAnsi="Garamond"/>
                <w:color w:val="000000" w:themeColor="text1"/>
                <w:sz w:val="20"/>
                <w:szCs w:val="20"/>
              </w:rPr>
              <w:t>itionally, provides free enrichment workshops annually for local children, including 4-week long violin workshops, computer programming and web design classes, Media Smart Youth programs, and 3D design and printing workshops. Benefited hundreds of young children.</w:t>
            </w:r>
            <w:r w:rsidR="00BC1BC4">
              <w:rPr>
                <w:rFonts w:ascii="Garamond" w:hAnsi="Garamond"/>
                <w:color w:val="000000" w:themeColor="text1"/>
                <w:sz w:val="20"/>
                <w:szCs w:val="20"/>
              </w:rPr>
              <w:t xml:space="preserve"> </w:t>
            </w:r>
            <w:r w:rsidR="00BC1BC4">
              <w:t xml:space="preserve"> </w:t>
            </w:r>
            <w:r w:rsidR="00BC1BC4" w:rsidRPr="00BC1BC4">
              <w:rPr>
                <w:rFonts w:ascii="Garamond" w:hAnsi="Garamond"/>
                <w:color w:val="000000" w:themeColor="text1"/>
                <w:sz w:val="20"/>
                <w:szCs w:val="20"/>
              </w:rPr>
              <w:t>Wrote a code in Google Scripts to send personalized</w:t>
            </w:r>
            <w:r w:rsidR="00BC1BC4">
              <w:rPr>
                <w:rFonts w:ascii="Garamond" w:hAnsi="Garamond"/>
                <w:color w:val="000000" w:themeColor="text1"/>
                <w:sz w:val="20"/>
                <w:szCs w:val="20"/>
              </w:rPr>
              <w:t xml:space="preserve"> emails out to 6000+ universities</w:t>
            </w:r>
            <w:r w:rsidR="00BC1BC4" w:rsidRPr="00BC1BC4">
              <w:rPr>
                <w:rFonts w:ascii="Garamond" w:hAnsi="Garamond"/>
                <w:color w:val="000000" w:themeColor="text1"/>
                <w:sz w:val="20"/>
                <w:szCs w:val="20"/>
              </w:rPr>
              <w:t xml:space="preserve"> to ask</w:t>
            </w:r>
            <w:r w:rsidR="00BC1BC4">
              <w:rPr>
                <w:rFonts w:ascii="Garamond" w:hAnsi="Garamond"/>
                <w:color w:val="000000" w:themeColor="text1"/>
                <w:sz w:val="20"/>
                <w:szCs w:val="20"/>
              </w:rPr>
              <w:t xml:space="preserve"> </w:t>
            </w:r>
            <w:r w:rsidR="00BC1BC4" w:rsidRPr="00BC1BC4">
              <w:rPr>
                <w:rFonts w:ascii="Garamond" w:hAnsi="Garamond"/>
                <w:color w:val="000000" w:themeColor="text1"/>
                <w:sz w:val="20"/>
                <w:szCs w:val="20"/>
              </w:rPr>
              <w:t xml:space="preserve">items to help inspire local kids. </w:t>
            </w:r>
          </w:p>
          <w:p w14:paraId="646F2CE4" w14:textId="77777777" w:rsidR="00B55841" w:rsidRPr="001800CA" w:rsidRDefault="00B55841" w:rsidP="002E2E67">
            <w:pPr>
              <w:pStyle w:val="ListParagraph"/>
              <w:numPr>
                <w:ilvl w:val="0"/>
                <w:numId w:val="19"/>
              </w:numPr>
              <w:spacing w:after="0" w:line="240" w:lineRule="auto"/>
              <w:rPr>
                <w:rFonts w:ascii="Garamond" w:hAnsi="Garamond"/>
                <w:color w:val="000000" w:themeColor="text1"/>
                <w:sz w:val="20"/>
                <w:szCs w:val="20"/>
              </w:rPr>
            </w:pPr>
            <w:r w:rsidRPr="001800CA">
              <w:rPr>
                <w:rFonts w:ascii="Garamond" w:hAnsi="Garamond"/>
                <w:b/>
                <w:color w:val="000000" w:themeColor="text1"/>
                <w:sz w:val="20"/>
                <w:szCs w:val="20"/>
              </w:rPr>
              <w:t>Fundraising, grants</w:t>
            </w:r>
            <w:r w:rsidRPr="001800CA">
              <w:rPr>
                <w:rFonts w:ascii="Garamond" w:hAnsi="Garamond"/>
                <w:color w:val="000000" w:themeColor="text1"/>
                <w:sz w:val="20"/>
                <w:szCs w:val="20"/>
              </w:rPr>
              <w:t>: Raised over $12,000 for the foundation to purchase gifts for nursing home seniors. Raised over 3000 college items to motivate Detroit kids towards a goal and a dream college. Won national grant</w:t>
            </w:r>
            <w:r>
              <w:rPr>
                <w:rFonts w:ascii="Garamond" w:hAnsi="Garamond"/>
                <w:color w:val="000000" w:themeColor="text1"/>
                <w:sz w:val="20"/>
                <w:szCs w:val="20"/>
              </w:rPr>
              <w:t>s</w:t>
            </w:r>
            <w:r w:rsidRPr="001800CA">
              <w:rPr>
                <w:rFonts w:ascii="Garamond" w:hAnsi="Garamond"/>
                <w:color w:val="000000" w:themeColor="text1"/>
                <w:sz w:val="20"/>
                <w:szCs w:val="20"/>
              </w:rPr>
              <w:t xml:space="preserve"> such as: Best Buy Community Grant (2016), Disney Be Inspired Grant (2017), Sodexo Foundation Youth Grant (2016, 2017, 2018) to fund free youth programs, including music, STEM, Media-</w:t>
            </w:r>
            <w:r>
              <w:rPr>
                <w:rFonts w:ascii="Garamond" w:hAnsi="Garamond"/>
                <w:color w:val="000000" w:themeColor="text1"/>
                <w:sz w:val="20"/>
                <w:szCs w:val="20"/>
              </w:rPr>
              <w:t>Smart, Stop Hunger</w:t>
            </w:r>
          </w:p>
          <w:p w14:paraId="1B11DE5D" w14:textId="7AA3B381" w:rsidR="00B55841" w:rsidRDefault="00B55841" w:rsidP="002E2E67">
            <w:pPr>
              <w:pStyle w:val="ListParagraph"/>
              <w:numPr>
                <w:ilvl w:val="0"/>
                <w:numId w:val="19"/>
              </w:numPr>
              <w:spacing w:before="120" w:after="120" w:line="240" w:lineRule="auto"/>
              <w:rPr>
                <w:rFonts w:ascii="Garamond" w:eastAsia="Times New Roman" w:hAnsi="Garamond"/>
                <w:sz w:val="20"/>
                <w:szCs w:val="20"/>
              </w:rPr>
            </w:pPr>
            <w:r w:rsidRPr="001800CA">
              <w:rPr>
                <w:rFonts w:ascii="Garamond" w:eastAsia="Times New Roman" w:hAnsi="Garamond"/>
                <w:b/>
                <w:color w:val="000000" w:themeColor="text1"/>
                <w:sz w:val="20"/>
                <w:szCs w:val="20"/>
              </w:rPr>
              <w:t>Webmaster</w:t>
            </w:r>
            <w:r w:rsidR="00834E04">
              <w:rPr>
                <w:rFonts w:ascii="Garamond" w:eastAsia="Times New Roman" w:hAnsi="Garamond"/>
                <w:color w:val="000000" w:themeColor="text1"/>
                <w:sz w:val="20"/>
                <w:szCs w:val="20"/>
              </w:rPr>
              <w:t>:</w:t>
            </w:r>
            <w:r w:rsidRPr="001800CA">
              <w:rPr>
                <w:rFonts w:ascii="Garamond" w:eastAsia="Times New Roman" w:hAnsi="Garamond"/>
                <w:color w:val="000000" w:themeColor="text1"/>
                <w:sz w:val="20"/>
                <w:szCs w:val="20"/>
              </w:rPr>
              <w:t xml:space="preserve"> </w:t>
            </w:r>
            <w:hyperlink r:id="rId12" w:history="1">
              <w:r w:rsidR="00834E04" w:rsidRPr="00DE7A38">
                <w:rPr>
                  <w:rStyle w:val="Hyperlink"/>
                  <w:rFonts w:ascii="Garamond" w:eastAsia="Times New Roman" w:hAnsi="Garamond"/>
                  <w:sz w:val="20"/>
                  <w:szCs w:val="20"/>
                </w:rPr>
                <w:t>http://www.thelittlestars.org/</w:t>
              </w:r>
            </w:hyperlink>
          </w:p>
          <w:p w14:paraId="05830BBF" w14:textId="7DCC0A55" w:rsidR="00834E04" w:rsidRPr="005152F2" w:rsidRDefault="00834E04" w:rsidP="00BC1BC4">
            <w:pPr>
              <w:pStyle w:val="Heading2"/>
            </w:pPr>
            <w:r>
              <w:t>born this way foundation</w:t>
            </w:r>
          </w:p>
          <w:p w14:paraId="1D1F6648" w14:textId="0987F570" w:rsidR="00834E04" w:rsidRPr="00834E04" w:rsidRDefault="00834E04" w:rsidP="00BC1BC4">
            <w:pPr>
              <w:pStyle w:val="ListParagraph"/>
              <w:numPr>
                <w:ilvl w:val="0"/>
                <w:numId w:val="2"/>
              </w:numPr>
              <w:spacing w:after="0" w:line="240" w:lineRule="auto"/>
              <w:rPr>
                <w:rStyle w:val="Hyperlink"/>
                <w:rFonts w:ascii="Garamond" w:hAnsi="Garamond"/>
                <w:color w:val="auto"/>
                <w:sz w:val="20"/>
                <w:szCs w:val="20"/>
                <w:u w:val="none"/>
              </w:rPr>
            </w:pPr>
            <w:r w:rsidRPr="00834E04">
              <w:rPr>
                <w:rFonts w:ascii="Garamond" w:hAnsi="Garamond"/>
                <w:b/>
                <w:sz w:val="20"/>
                <w:szCs w:val="20"/>
              </w:rPr>
              <w:t>Channel Kindness</w:t>
            </w:r>
            <w:r>
              <w:rPr>
                <w:rFonts w:ascii="Garamond" w:hAnsi="Garamond"/>
                <w:b/>
                <w:sz w:val="20"/>
                <w:szCs w:val="20"/>
              </w:rPr>
              <w:t>:</w:t>
            </w:r>
            <w:r w:rsidRPr="0019638F">
              <w:rPr>
                <w:rFonts w:ascii="Garamond" w:hAnsi="Garamond"/>
                <w:sz w:val="20"/>
                <w:szCs w:val="20"/>
              </w:rPr>
              <w:t xml:space="preserve"> Reporter </w:t>
            </w:r>
            <w:r w:rsidRPr="0030019D">
              <w:rPr>
                <w:rFonts w:ascii="Garamond" w:hAnsi="Garamond"/>
                <w:sz w:val="20"/>
                <w:szCs w:val="20"/>
              </w:rPr>
              <w:t>(inauguration class)</w:t>
            </w:r>
            <w:r w:rsidRPr="0019638F">
              <w:rPr>
                <w:rFonts w:ascii="Garamond" w:hAnsi="Garamond"/>
                <w:sz w:val="20"/>
                <w:szCs w:val="20"/>
              </w:rPr>
              <w:t xml:space="preserve">  </w:t>
            </w:r>
            <w:hyperlink r:id="rId13" w:history="1">
              <w:r w:rsidRPr="0019638F">
                <w:rPr>
                  <w:rStyle w:val="Hyperlink"/>
                  <w:rFonts w:ascii="Garamond" w:hAnsi="Garamond"/>
                  <w:sz w:val="20"/>
                  <w:szCs w:val="20"/>
                </w:rPr>
                <w:t>https://www.channelkindness.org/author/annas/</w:t>
              </w:r>
            </w:hyperlink>
          </w:p>
          <w:p w14:paraId="181A0192" w14:textId="17E36435" w:rsidR="00834E04" w:rsidRPr="00834E04" w:rsidRDefault="00834E04" w:rsidP="00BC1BC4">
            <w:pPr>
              <w:pStyle w:val="ListParagraph"/>
              <w:numPr>
                <w:ilvl w:val="0"/>
                <w:numId w:val="2"/>
              </w:numPr>
              <w:spacing w:after="0" w:line="240" w:lineRule="auto"/>
              <w:rPr>
                <w:rFonts w:ascii="Garamond" w:eastAsia="Times New Roman" w:hAnsi="Garamond"/>
                <w:sz w:val="20"/>
                <w:szCs w:val="20"/>
              </w:rPr>
            </w:pPr>
            <w:r w:rsidRPr="00834E04">
              <w:rPr>
                <w:rFonts w:ascii="Garamond" w:hAnsi="Garamond"/>
                <w:sz w:val="20"/>
                <w:szCs w:val="20"/>
              </w:rPr>
              <w:t xml:space="preserve">Channel Kindness was launched by Lady </w:t>
            </w:r>
            <w:proofErr w:type="spellStart"/>
            <w:r w:rsidRPr="00834E04">
              <w:rPr>
                <w:rFonts w:ascii="Garamond" w:hAnsi="Garamond"/>
                <w:sz w:val="20"/>
                <w:szCs w:val="20"/>
              </w:rPr>
              <w:t>Gaga’s</w:t>
            </w:r>
            <w:proofErr w:type="spellEnd"/>
            <w:r w:rsidRPr="00834E04">
              <w:rPr>
                <w:rFonts w:ascii="Garamond" w:hAnsi="Garamond"/>
                <w:sz w:val="20"/>
                <w:szCs w:val="20"/>
              </w:rPr>
              <w:t xml:space="preserve"> </w:t>
            </w:r>
            <w:hyperlink r:id="rId14" w:history="1">
              <w:r w:rsidRPr="00834E04">
                <w:rPr>
                  <w:rFonts w:ascii="Garamond" w:hAnsi="Garamond"/>
                  <w:color w:val="0000FF"/>
                  <w:sz w:val="20"/>
                  <w:szCs w:val="20"/>
                  <w:u w:val="single"/>
                </w:rPr>
                <w:t>Born This Way Foundation</w:t>
              </w:r>
            </w:hyperlink>
            <w:r w:rsidRPr="00834E04">
              <w:rPr>
                <w:rFonts w:ascii="Garamond" w:hAnsi="Garamond"/>
                <w:sz w:val="20"/>
                <w:szCs w:val="20"/>
              </w:rPr>
              <w:t>. 1 of 50 youth reporters who trained and equipped to find, recognize, and report the acts of kindness</w:t>
            </w:r>
            <w:r>
              <w:rPr>
                <w:rFonts w:ascii="Garamond" w:hAnsi="Garamond"/>
                <w:sz w:val="20"/>
                <w:szCs w:val="20"/>
              </w:rPr>
              <w:t>.</w:t>
            </w:r>
            <w:r w:rsidRPr="00834E04">
              <w:rPr>
                <w:rFonts w:ascii="Garamond" w:eastAsia="Times New Roman" w:hAnsi="Garamond"/>
                <w:sz w:val="20"/>
                <w:szCs w:val="20"/>
              </w:rPr>
              <w:t xml:space="preserve"> </w:t>
            </w:r>
          </w:p>
        </w:tc>
        <w:tc>
          <w:tcPr>
            <w:tcW w:w="20" w:type="dxa"/>
          </w:tcPr>
          <w:p w14:paraId="38BAF03E" w14:textId="77777777" w:rsidR="00B55841" w:rsidRPr="005152F2" w:rsidRDefault="00B55841" w:rsidP="00BC1BC4"/>
        </w:tc>
        <w:tc>
          <w:tcPr>
            <w:tcW w:w="6671" w:type="dxa"/>
          </w:tcPr>
          <w:tbl>
            <w:tblPr>
              <w:tblpPr w:leftFromText="180" w:rightFromText="180" w:horzAnchor="page" w:tblpX="4" w:tblpY="-960"/>
              <w:tblOverlap w:val="never"/>
              <w:tblW w:w="6673" w:type="dxa"/>
              <w:tblLayout w:type="fixed"/>
              <w:tblLook w:val="04A0" w:firstRow="1" w:lastRow="0" w:firstColumn="1" w:lastColumn="0" w:noHBand="0" w:noVBand="1"/>
              <w:tblDescription w:val="Right side layout table"/>
            </w:tblPr>
            <w:tblGrid>
              <w:gridCol w:w="6673"/>
            </w:tblGrid>
            <w:tr w:rsidR="00B55841" w14:paraId="0DB51306" w14:textId="77777777" w:rsidTr="00660203">
              <w:trPr>
                <w:trHeight w:val="12417"/>
              </w:trPr>
              <w:tc>
                <w:tcPr>
                  <w:tcW w:w="6673" w:type="dxa"/>
                  <w:tcMar>
                    <w:left w:w="115" w:type="dxa"/>
                    <w:bottom w:w="374" w:type="dxa"/>
                    <w:right w:w="115" w:type="dxa"/>
                  </w:tcMar>
                </w:tcPr>
                <w:p w14:paraId="769F48D2" w14:textId="77777777" w:rsidR="00B55841" w:rsidRPr="005152F2" w:rsidRDefault="00B55841" w:rsidP="00BC1BC4">
                  <w:pPr>
                    <w:pStyle w:val="Heading2"/>
                  </w:pPr>
                  <w:r>
                    <w:t>Employment and Summer Activities</w:t>
                  </w:r>
                </w:p>
                <w:p w14:paraId="57B9995F" w14:textId="77777777" w:rsidR="00B55841" w:rsidRPr="0043426C" w:rsidRDefault="00B55841" w:rsidP="00BC1BC4">
                  <w:pPr>
                    <w:pStyle w:val="Heading4"/>
                  </w:pPr>
                  <w:r>
                    <w:t>intern at ford motor company</w:t>
                  </w:r>
                </w:p>
                <w:p w14:paraId="063DBFBC" w14:textId="77777777" w:rsidR="00B55841" w:rsidRPr="00134AB4" w:rsidRDefault="00B55841" w:rsidP="00BC1BC4">
                  <w:pPr>
                    <w:pStyle w:val="Heading5"/>
                    <w:rPr>
                      <w:sz w:val="18"/>
                    </w:rPr>
                  </w:pPr>
                  <w:r w:rsidRPr="00134AB4">
                    <w:rPr>
                      <w:sz w:val="18"/>
                    </w:rPr>
                    <w:t>June – August 2018</w:t>
                  </w:r>
                </w:p>
                <w:p w14:paraId="09F14A32" w14:textId="77777777" w:rsidR="00B55841" w:rsidRPr="007711E8" w:rsidRDefault="00B55841" w:rsidP="00BC1BC4">
                  <w:pPr>
                    <w:spacing w:after="0" w:line="240" w:lineRule="auto"/>
                    <w:rPr>
                      <w:rFonts w:eastAsia="Times New Roman" w:cs="Times New Roman"/>
                      <w:szCs w:val="24"/>
                      <w:lang w:eastAsia="zh-CN"/>
                    </w:rPr>
                  </w:pPr>
                  <w:r w:rsidRPr="007711E8">
                    <w:rPr>
                      <w:rFonts w:eastAsia="Times New Roman" w:cs="Times New Roman"/>
                      <w:color w:val="000000"/>
                      <w:szCs w:val="24"/>
                      <w:lang w:eastAsia="zh-CN"/>
                    </w:rPr>
                    <w:t>Analyzed clutch characteristics for different operating conditions and used neural net to generate regressions.</w:t>
                  </w:r>
                  <w:r>
                    <w:rPr>
                      <w:rFonts w:eastAsia="Times New Roman" w:cs="Times New Roman"/>
                      <w:color w:val="000000"/>
                      <w:szCs w:val="24"/>
                      <w:lang w:eastAsia="zh-CN"/>
                    </w:rPr>
                    <w:t xml:space="preserve"> </w:t>
                  </w:r>
                  <w:r w:rsidRPr="007711E8">
                    <w:rPr>
                      <w:color w:val="000000"/>
                    </w:rPr>
                    <w:t>Co-Author of “Advanced Bench Test Methodology for Generating Wet Clutch Torque Transfer Function for Enhanced Shift Simulations” paper to be submitted in 2019.</w:t>
                  </w:r>
                </w:p>
                <w:p w14:paraId="08B80ACD" w14:textId="77777777" w:rsidR="00B55841" w:rsidRPr="0043426C" w:rsidRDefault="00B55841" w:rsidP="00BC1BC4">
                  <w:pPr>
                    <w:pStyle w:val="Heading4"/>
                  </w:pPr>
                  <w:r>
                    <w:t>Jerome fisher program in management &amp; Tech</w:t>
                  </w:r>
                </w:p>
                <w:p w14:paraId="17831B83" w14:textId="77777777" w:rsidR="00B55841" w:rsidRPr="00134AB4" w:rsidRDefault="00B55841" w:rsidP="00BC1BC4">
                  <w:pPr>
                    <w:pStyle w:val="Heading5"/>
                    <w:rPr>
                      <w:sz w:val="18"/>
                    </w:rPr>
                  </w:pPr>
                  <w:r w:rsidRPr="00134AB4">
                    <w:rPr>
                      <w:sz w:val="18"/>
                    </w:rPr>
                    <w:t>July 2018</w:t>
                  </w:r>
                </w:p>
                <w:p w14:paraId="1BC33D8B" w14:textId="77777777" w:rsidR="00B55841" w:rsidRDefault="00B55841" w:rsidP="00BC1BC4">
                  <w:pPr>
                    <w:rPr>
                      <w:rFonts w:asciiTheme="majorHAnsi" w:hAnsiTheme="majorHAnsi"/>
                    </w:rPr>
                  </w:pPr>
                  <w:r>
                    <w:rPr>
                      <w:rFonts w:asciiTheme="majorHAnsi" w:hAnsiTheme="majorHAnsi"/>
                    </w:rPr>
                    <w:t xml:space="preserve">1 of 73 globally selected students. </w:t>
                  </w:r>
                  <w:r w:rsidRPr="007711E8">
                    <w:rPr>
                      <w:rFonts w:asciiTheme="majorHAnsi" w:hAnsiTheme="majorHAnsi"/>
                    </w:rPr>
                    <w:t>College credit course: EAS028 Technology, Innovation and Venture Development</w:t>
                  </w:r>
                  <w:r>
                    <w:rPr>
                      <w:rFonts w:asciiTheme="majorHAnsi" w:hAnsiTheme="majorHAnsi"/>
                    </w:rPr>
                    <w:t xml:space="preserve">. </w:t>
                  </w:r>
                  <w:r w:rsidRPr="007711E8">
                    <w:rPr>
                      <w:rFonts w:asciiTheme="majorHAnsi" w:hAnsiTheme="majorHAnsi"/>
                    </w:rPr>
                    <w:t xml:space="preserve">Created a working prototype </w:t>
                  </w:r>
                  <w:hyperlink r:id="rId15" w:history="1">
                    <w:proofErr w:type="spellStart"/>
                    <w:r w:rsidRPr="007711E8">
                      <w:rPr>
                        <w:rStyle w:val="Hyperlink"/>
                        <w:rFonts w:asciiTheme="majorHAnsi" w:hAnsiTheme="majorHAnsi"/>
                      </w:rPr>
                      <w:t>AiSleep</w:t>
                    </w:r>
                    <w:proofErr w:type="spellEnd"/>
                  </w:hyperlink>
                  <w:r w:rsidRPr="007711E8">
                    <w:rPr>
                      <w:rFonts w:asciiTheme="majorHAnsi" w:hAnsiTheme="majorHAnsi"/>
                    </w:rPr>
                    <w:t xml:space="preserve"> Mat </w:t>
                  </w:r>
                  <w:r>
                    <w:rPr>
                      <w:rFonts w:asciiTheme="majorHAnsi" w:hAnsiTheme="majorHAnsi"/>
                    </w:rPr>
                    <w:t xml:space="preserve">- </w:t>
                  </w:r>
                  <w:r w:rsidRPr="007711E8">
                    <w:rPr>
                      <w:rFonts w:asciiTheme="majorHAnsi" w:hAnsiTheme="majorHAnsi"/>
                    </w:rPr>
                    <w:t>tracks m</w:t>
                  </w:r>
                  <w:r>
                    <w:rPr>
                      <w:rFonts w:asciiTheme="majorHAnsi" w:hAnsiTheme="majorHAnsi"/>
                    </w:rPr>
                    <w:t>ovement, noise, and temperature.</w:t>
                  </w:r>
                </w:p>
                <w:p w14:paraId="2C1CC5E1" w14:textId="77777777" w:rsidR="00B55841" w:rsidRPr="0043426C" w:rsidRDefault="00B55841" w:rsidP="00BC1BC4">
                  <w:pPr>
                    <w:pStyle w:val="Heading4"/>
                  </w:pPr>
                  <w:r>
                    <w:t>1</w:t>
                  </w:r>
                  <w:r w:rsidRPr="00040EA6">
                    <w:rPr>
                      <w:vertAlign w:val="superscript"/>
                    </w:rPr>
                    <w:t>st</w:t>
                  </w:r>
                  <w:r>
                    <w:t xml:space="preserve"> Michigan Realty</w:t>
                  </w:r>
                </w:p>
                <w:p w14:paraId="66E00E0B" w14:textId="77777777" w:rsidR="00B55841" w:rsidRPr="00134AB4" w:rsidRDefault="00B55841" w:rsidP="00BC1BC4">
                  <w:pPr>
                    <w:pStyle w:val="Heading5"/>
                    <w:rPr>
                      <w:sz w:val="18"/>
                    </w:rPr>
                  </w:pPr>
                  <w:r w:rsidRPr="00134AB4">
                    <w:rPr>
                      <w:sz w:val="18"/>
                    </w:rPr>
                    <w:t>June 2018 – Present</w:t>
                  </w:r>
                </w:p>
                <w:p w14:paraId="3C87BCE0" w14:textId="77777777" w:rsidR="00B55841" w:rsidRPr="00797215" w:rsidRDefault="00A9327C" w:rsidP="00BC1BC4">
                  <w:pPr>
                    <w:pStyle w:val="Heading5"/>
                    <w:rPr>
                      <w:b/>
                    </w:rPr>
                  </w:pPr>
                  <w:hyperlink r:id="rId16" w:history="1">
                    <w:r w:rsidR="00B55841" w:rsidRPr="00797215">
                      <w:rPr>
                        <w:rStyle w:val="Hyperlink"/>
                      </w:rPr>
                      <w:t>Data Analyst, Web Designer</w:t>
                    </w:r>
                    <w:r w:rsidR="00B55841">
                      <w:rPr>
                        <w:rStyle w:val="Hyperlink"/>
                        <w:color w:val="auto"/>
                        <w:u w:val="none"/>
                      </w:rPr>
                      <w:t xml:space="preserve">. </w:t>
                    </w:r>
                  </w:hyperlink>
                  <w:r w:rsidR="00B55841" w:rsidRPr="00797215">
                    <w:t xml:space="preserve">Leads Real Estate </w:t>
                  </w:r>
                  <w:hyperlink r:id="rId17" w:history="1">
                    <w:r w:rsidR="00B55841" w:rsidRPr="00797215">
                      <w:rPr>
                        <w:rStyle w:val="Hyperlink"/>
                      </w:rPr>
                      <w:t>market trend analysis</w:t>
                    </w:r>
                  </w:hyperlink>
                  <w:r w:rsidR="00B55841" w:rsidRPr="00797215">
                    <w:t xml:space="preserve"> and predicts price projections using historical sales data from MLS to help buyers make better decisions when making offers and negotiating. Currently focused on subdivisions in Novi, Canton, and Troy, Michigan. Published </w:t>
                  </w:r>
                  <w:hyperlink r:id="rId18" w:history="1">
                    <w:r w:rsidR="00B55841" w:rsidRPr="00797215">
                      <w:rPr>
                        <w:rStyle w:val="Hyperlink"/>
                      </w:rPr>
                      <w:t>social media articles</w:t>
                    </w:r>
                  </w:hyperlink>
                  <w:r w:rsidR="00B55841" w:rsidRPr="00797215">
                    <w:t xml:space="preserve"> for first time buyers, analysis was done using mode frontier and Excel.</w:t>
                  </w:r>
                </w:p>
                <w:p w14:paraId="3E65A109" w14:textId="77777777" w:rsidR="00B55841" w:rsidRPr="0043426C" w:rsidRDefault="00B55841" w:rsidP="00BC1BC4">
                  <w:pPr>
                    <w:pStyle w:val="Heading4"/>
                  </w:pPr>
                  <w:r>
                    <w:t>Oakland University Summer Math Institute</w:t>
                  </w:r>
                </w:p>
                <w:p w14:paraId="5BDFB0EE" w14:textId="77777777" w:rsidR="00B55841" w:rsidRPr="00134AB4" w:rsidRDefault="00B55841" w:rsidP="00BC1BC4">
                  <w:pPr>
                    <w:pStyle w:val="Heading5"/>
                    <w:rPr>
                      <w:sz w:val="18"/>
                    </w:rPr>
                  </w:pPr>
                  <w:r w:rsidRPr="00134AB4">
                    <w:rPr>
                      <w:sz w:val="18"/>
                    </w:rPr>
                    <w:t>July – August 2017</w:t>
                  </w:r>
                </w:p>
                <w:p w14:paraId="2F93926C" w14:textId="77777777" w:rsidR="00B55841" w:rsidRDefault="00B55841" w:rsidP="00BC1BC4">
                  <w:pPr>
                    <w:spacing w:after="0"/>
                    <w:rPr>
                      <w:rStyle w:val="Strong"/>
                      <w:rFonts w:asciiTheme="majorHAnsi" w:hAnsiTheme="majorHAnsi"/>
                      <w:b w:val="0"/>
                      <w:color w:val="222222"/>
                      <w:shd w:val="clear" w:color="auto" w:fill="FFFFFF"/>
                    </w:rPr>
                  </w:pPr>
                  <w:r w:rsidRPr="007A44E7">
                    <w:rPr>
                      <w:rFonts w:asciiTheme="majorHAnsi" w:hAnsiTheme="majorHAnsi"/>
                      <w:bCs/>
                    </w:rPr>
                    <w:t>8 College credits for</w:t>
                  </w:r>
                  <w:r w:rsidRPr="007A44E7">
                    <w:rPr>
                      <w:rFonts w:asciiTheme="majorHAnsi" w:hAnsiTheme="majorHAnsi"/>
                      <w:b/>
                      <w:bCs/>
                    </w:rPr>
                    <w:t xml:space="preserve"> </w:t>
                  </w:r>
                  <w:r w:rsidRPr="007A44E7">
                    <w:rPr>
                      <w:rStyle w:val="Strong"/>
                      <w:rFonts w:asciiTheme="majorHAnsi" w:hAnsiTheme="majorHAnsi"/>
                      <w:b w:val="0"/>
                      <w:color w:val="222222"/>
                      <w:shd w:val="clear" w:color="auto" w:fill="FFFFFF"/>
                    </w:rPr>
                    <w:t>APM 405 Introduction to Graph Theory and APM 367 Design and Analysis of Algorithms</w:t>
                  </w:r>
                </w:p>
                <w:p w14:paraId="4B650BA8" w14:textId="77777777" w:rsidR="00B55841" w:rsidRPr="0043426C" w:rsidRDefault="00B55841" w:rsidP="00BC1BC4">
                  <w:pPr>
                    <w:pStyle w:val="Heading4"/>
                  </w:pPr>
                  <w:r>
                    <w:t>japan International student exchange</w:t>
                  </w:r>
                </w:p>
                <w:p w14:paraId="7E7CFE60" w14:textId="77777777" w:rsidR="00B55841" w:rsidRPr="00134AB4" w:rsidRDefault="00B55841" w:rsidP="00BC1BC4">
                  <w:pPr>
                    <w:pStyle w:val="Heading5"/>
                    <w:rPr>
                      <w:sz w:val="18"/>
                    </w:rPr>
                  </w:pPr>
                  <w:r w:rsidRPr="00134AB4">
                    <w:rPr>
                      <w:sz w:val="18"/>
                    </w:rPr>
                    <w:t>June – July 2017</w:t>
                  </w:r>
                </w:p>
                <w:p w14:paraId="1C379A9E" w14:textId="77777777" w:rsidR="00B55841" w:rsidRPr="0043426C" w:rsidRDefault="00B55841" w:rsidP="00BC1BC4">
                  <w:pPr>
                    <w:pStyle w:val="Heading4"/>
                  </w:pPr>
                  <w:r>
                    <w:t>Intern at lawrence tech university</w:t>
                  </w:r>
                </w:p>
                <w:p w14:paraId="1C336F0D" w14:textId="77777777" w:rsidR="00B55841" w:rsidRPr="00134AB4" w:rsidRDefault="00B55841" w:rsidP="00BC1BC4">
                  <w:pPr>
                    <w:pStyle w:val="Heading5"/>
                    <w:rPr>
                      <w:sz w:val="18"/>
                    </w:rPr>
                  </w:pPr>
                  <w:r w:rsidRPr="00134AB4">
                    <w:rPr>
                      <w:sz w:val="18"/>
                    </w:rPr>
                    <w:t>June – August 2016</w:t>
                  </w:r>
                </w:p>
                <w:p w14:paraId="7C37FC6B" w14:textId="77777777" w:rsidR="00B55841" w:rsidRPr="007A44E7" w:rsidRDefault="00B55841" w:rsidP="00BC1BC4">
                  <w:pPr>
                    <w:spacing w:after="0"/>
                    <w:rPr>
                      <w:rFonts w:asciiTheme="majorHAnsi" w:hAnsiTheme="majorHAnsi"/>
                      <w:b/>
                      <w:bCs/>
                    </w:rPr>
                  </w:pPr>
                  <w:r>
                    <w:rPr>
                      <w:rFonts w:asciiTheme="majorHAnsi" w:hAnsiTheme="majorHAnsi"/>
                      <w:bCs/>
                    </w:rPr>
                    <w:t xml:space="preserve">Developed a </w:t>
                  </w:r>
                  <w:proofErr w:type="gramStart"/>
                  <w:r>
                    <w:rPr>
                      <w:rFonts w:asciiTheme="majorHAnsi" w:hAnsiTheme="majorHAnsi"/>
                      <w:bCs/>
                    </w:rPr>
                    <w:t>user friendly</w:t>
                  </w:r>
                  <w:proofErr w:type="gramEnd"/>
                  <w:r>
                    <w:rPr>
                      <w:rFonts w:asciiTheme="majorHAnsi" w:hAnsiTheme="majorHAnsi"/>
                      <w:bCs/>
                    </w:rPr>
                    <w:t xml:space="preserve"> tool for real time Heart Rate Analysis</w:t>
                  </w:r>
                </w:p>
                <w:p w14:paraId="0ADB85A4" w14:textId="77777777" w:rsidR="00B55841" w:rsidRPr="0043426C" w:rsidRDefault="00B55841" w:rsidP="00BC1BC4">
                  <w:pPr>
                    <w:pStyle w:val="Heading4"/>
                  </w:pPr>
                  <w:r>
                    <w:t>Oakland University Summer Math Institute</w:t>
                  </w:r>
                </w:p>
                <w:p w14:paraId="22A2A64B" w14:textId="77777777" w:rsidR="00B55841" w:rsidRPr="00134AB4" w:rsidRDefault="00B55841" w:rsidP="00BC1BC4">
                  <w:pPr>
                    <w:pStyle w:val="Heading5"/>
                    <w:rPr>
                      <w:sz w:val="18"/>
                    </w:rPr>
                  </w:pPr>
                  <w:r w:rsidRPr="00134AB4">
                    <w:rPr>
                      <w:sz w:val="18"/>
                    </w:rPr>
                    <w:t>June – August 2017</w:t>
                  </w:r>
                </w:p>
                <w:p w14:paraId="54D24A2F" w14:textId="77777777" w:rsidR="00B55841" w:rsidRPr="007A44E7" w:rsidRDefault="00B55841" w:rsidP="00BC1BC4">
                  <w:pPr>
                    <w:spacing w:after="0"/>
                    <w:rPr>
                      <w:rFonts w:asciiTheme="majorHAnsi" w:hAnsiTheme="majorHAnsi"/>
                      <w:b/>
                      <w:bCs/>
                    </w:rPr>
                  </w:pPr>
                  <w:r w:rsidRPr="007A44E7">
                    <w:rPr>
                      <w:rFonts w:asciiTheme="majorHAnsi" w:hAnsiTheme="majorHAnsi"/>
                      <w:bCs/>
                    </w:rPr>
                    <w:t>8 College credits for</w:t>
                  </w:r>
                  <w:r w:rsidRPr="007A44E7">
                    <w:rPr>
                      <w:rFonts w:asciiTheme="majorHAnsi" w:hAnsiTheme="majorHAnsi"/>
                      <w:b/>
                      <w:bCs/>
                    </w:rPr>
                    <w:t xml:space="preserve"> </w:t>
                  </w:r>
                  <w:r w:rsidRPr="007A44E7">
                    <w:rPr>
                      <w:rStyle w:val="Strong"/>
                      <w:rFonts w:asciiTheme="majorHAnsi" w:hAnsiTheme="majorHAnsi"/>
                      <w:b w:val="0"/>
                      <w:color w:val="222222"/>
                      <w:shd w:val="clear" w:color="auto" w:fill="FFFFFF"/>
                    </w:rPr>
                    <w:t>APM 405 Introduction to Graph Theory and APM 367 Design and Analysis of Algorithms</w:t>
                  </w:r>
                </w:p>
                <w:p w14:paraId="2274DD18" w14:textId="77777777" w:rsidR="00B55841" w:rsidRPr="0043426C" w:rsidRDefault="00B55841" w:rsidP="00BC1BC4">
                  <w:pPr>
                    <w:pStyle w:val="Heading4"/>
                  </w:pPr>
                  <w:r>
                    <w:t>Michigan chess association</w:t>
                  </w:r>
                </w:p>
                <w:p w14:paraId="7852AA65" w14:textId="77777777" w:rsidR="00B55841" w:rsidRPr="00134AB4" w:rsidRDefault="00B55841" w:rsidP="00BC1BC4">
                  <w:pPr>
                    <w:pStyle w:val="Heading5"/>
                    <w:rPr>
                      <w:sz w:val="18"/>
                    </w:rPr>
                  </w:pPr>
                  <w:r w:rsidRPr="00134AB4">
                    <w:rPr>
                      <w:sz w:val="18"/>
                    </w:rPr>
                    <w:t>2015-2016</w:t>
                  </w:r>
                </w:p>
                <w:p w14:paraId="165FEC3D" w14:textId="77777777" w:rsidR="00B55841" w:rsidRPr="007A44E7" w:rsidRDefault="00B55841" w:rsidP="00BC1BC4">
                  <w:pPr>
                    <w:spacing w:after="0"/>
                    <w:rPr>
                      <w:rFonts w:asciiTheme="majorHAnsi" w:hAnsiTheme="majorHAnsi"/>
                      <w:b/>
                      <w:bCs/>
                    </w:rPr>
                  </w:pPr>
                  <w:r>
                    <w:rPr>
                      <w:rFonts w:asciiTheme="majorHAnsi" w:hAnsiTheme="majorHAnsi"/>
                      <w:bCs/>
                    </w:rPr>
                    <w:t>Tournament Director for Michigan Elementary Chess Championship and Canton Library Chess Tournament</w:t>
                  </w:r>
                </w:p>
                <w:p w14:paraId="78F6AA43" w14:textId="77777777" w:rsidR="00B55841" w:rsidRPr="0043426C" w:rsidRDefault="00B55841" w:rsidP="00BC1BC4">
                  <w:pPr>
                    <w:pStyle w:val="Heading4"/>
                  </w:pPr>
                  <w:r>
                    <w:t>Kil’s Taekwondo</w:t>
                  </w:r>
                </w:p>
                <w:p w14:paraId="29EEBED5" w14:textId="77777777" w:rsidR="00B55841" w:rsidRPr="00134AB4" w:rsidRDefault="00B55841" w:rsidP="00BC1BC4">
                  <w:pPr>
                    <w:pStyle w:val="Heading5"/>
                    <w:rPr>
                      <w:sz w:val="18"/>
                    </w:rPr>
                  </w:pPr>
                  <w:r>
                    <w:rPr>
                      <w:sz w:val="18"/>
                    </w:rPr>
                    <w:t>2014-2015</w:t>
                  </w:r>
                </w:p>
                <w:p w14:paraId="471BB9D6" w14:textId="77777777" w:rsidR="00B55841" w:rsidRPr="00134AB4" w:rsidRDefault="00B55841" w:rsidP="00BC1BC4">
                  <w:pPr>
                    <w:spacing w:after="0"/>
                    <w:rPr>
                      <w:rFonts w:asciiTheme="majorHAnsi" w:hAnsiTheme="majorHAnsi"/>
                      <w:b/>
                      <w:bCs/>
                    </w:rPr>
                  </w:pPr>
                  <w:r>
                    <w:rPr>
                      <w:rFonts w:asciiTheme="majorHAnsi" w:hAnsiTheme="majorHAnsi"/>
                      <w:bCs/>
                    </w:rPr>
                    <w:t>Black Belt Instructor in Canton, MI</w:t>
                  </w:r>
                </w:p>
              </w:tc>
            </w:tr>
          </w:tbl>
          <w:p w14:paraId="76A77D35" w14:textId="77777777" w:rsidR="00B55841" w:rsidRPr="005152F2" w:rsidRDefault="00B55841" w:rsidP="00BC1BC4"/>
        </w:tc>
      </w:tr>
    </w:tbl>
    <w:p w14:paraId="54DF9C64" w14:textId="0D9CB93C" w:rsidR="002E6497" w:rsidRPr="00134AB4" w:rsidRDefault="002E6497" w:rsidP="00134AB4">
      <w:pPr>
        <w:tabs>
          <w:tab w:val="left" w:pos="4069"/>
        </w:tabs>
        <w:jc w:val="both"/>
        <w:sectPr w:rsidR="002E6497" w:rsidRPr="00134AB4" w:rsidSect="00134AB4">
          <w:footerReference w:type="default" r:id="rId19"/>
          <w:headerReference w:type="first" r:id="rId20"/>
          <w:pgSz w:w="12240" w:h="15840"/>
          <w:pgMar w:top="432" w:right="576" w:bottom="432" w:left="576" w:header="720" w:footer="576" w:gutter="0"/>
          <w:cols w:space="720"/>
          <w:titlePg/>
          <w:docGrid w:linePitch="360"/>
        </w:sectPr>
      </w:pPr>
    </w:p>
    <w:tbl>
      <w:tblPr>
        <w:tblW w:w="5700" w:type="pct"/>
        <w:tblInd w:w="-540" w:type="dxa"/>
        <w:tblLayout w:type="fixed"/>
        <w:tblCellMar>
          <w:left w:w="0" w:type="dxa"/>
          <w:right w:w="0" w:type="dxa"/>
        </w:tblCellMar>
        <w:tblLook w:val="04A0" w:firstRow="1" w:lastRow="0" w:firstColumn="1" w:lastColumn="0" w:noHBand="0" w:noVBand="1"/>
        <w:tblDescription w:val="Layout table for all content"/>
      </w:tblPr>
      <w:tblGrid>
        <w:gridCol w:w="6021"/>
        <w:gridCol w:w="6291"/>
      </w:tblGrid>
      <w:tr w:rsidR="00D632CC" w:rsidRPr="005152F2" w14:paraId="19210D0B" w14:textId="77777777" w:rsidTr="00D632CC">
        <w:tc>
          <w:tcPr>
            <w:tcW w:w="6021" w:type="dxa"/>
          </w:tcPr>
          <w:tbl>
            <w:tblPr>
              <w:tblpPr w:leftFromText="180" w:rightFromText="180" w:horzAnchor="page" w:tblpX="1" w:tblpY="-269"/>
              <w:tblOverlap w:val="never"/>
              <w:tblW w:w="5490" w:type="dxa"/>
              <w:tblLayout w:type="fixed"/>
              <w:tblLook w:val="04A0" w:firstRow="1" w:lastRow="0" w:firstColumn="1" w:lastColumn="0" w:noHBand="0" w:noVBand="1"/>
              <w:tblDescription w:val="Right side layout table"/>
            </w:tblPr>
            <w:tblGrid>
              <w:gridCol w:w="5490"/>
            </w:tblGrid>
            <w:tr w:rsidR="00D632CC" w14:paraId="107A242C" w14:textId="77777777" w:rsidTr="00AE617D">
              <w:trPr>
                <w:trHeight w:val="9212"/>
              </w:trPr>
              <w:tc>
                <w:tcPr>
                  <w:tcW w:w="5490" w:type="dxa"/>
                  <w:tcMar>
                    <w:left w:w="115" w:type="dxa"/>
                    <w:bottom w:w="374" w:type="dxa"/>
                    <w:right w:w="115" w:type="dxa"/>
                  </w:tcMar>
                </w:tcPr>
                <w:p w14:paraId="5FE71734" w14:textId="583303E9" w:rsidR="00D632CC" w:rsidRPr="005152F2" w:rsidRDefault="00D632CC" w:rsidP="00834E04">
                  <w:pPr>
                    <w:pStyle w:val="Heading2"/>
                  </w:pPr>
                  <w:r>
                    <w:lastRenderedPageBreak/>
                    <w:t>Activites, Honors, Awards</w:t>
                  </w:r>
                </w:p>
                <w:p w14:paraId="41810158" w14:textId="481D834E" w:rsidR="00D632CC" w:rsidRPr="00E84791" w:rsidRDefault="00D632CC" w:rsidP="00834E04">
                  <w:pPr>
                    <w:pStyle w:val="Heading3"/>
                  </w:pPr>
                  <w:r>
                    <w:t>General</w:t>
                  </w:r>
                </w:p>
                <w:p w14:paraId="5B21CC9B" w14:textId="41431D2E" w:rsidR="00D632CC" w:rsidRDefault="00D632CC" w:rsidP="00834E04">
                  <w:pPr>
                    <w:pStyle w:val="ListParagraph"/>
                    <w:numPr>
                      <w:ilvl w:val="0"/>
                      <w:numId w:val="16"/>
                    </w:numPr>
                    <w:spacing w:after="0" w:line="240" w:lineRule="auto"/>
                    <w:rPr>
                      <w:rFonts w:ascii="Garamond" w:hAnsi="Garamond"/>
                      <w:color w:val="000000" w:themeColor="text1"/>
                      <w:sz w:val="20"/>
                      <w:szCs w:val="20"/>
                    </w:rPr>
                  </w:pPr>
                  <w:r>
                    <w:rPr>
                      <w:rFonts w:ascii="Garamond" w:hAnsi="Garamond"/>
                      <w:color w:val="000000" w:themeColor="text1"/>
                      <w:sz w:val="20"/>
                      <w:szCs w:val="20"/>
                    </w:rPr>
                    <w:t>National Merit Semi-Finalist (2018)</w:t>
                  </w:r>
                </w:p>
                <w:p w14:paraId="6A526276" w14:textId="73F5C324"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National AP Scholar</w:t>
                  </w:r>
                </w:p>
                <w:p w14:paraId="0B05F39B" w14:textId="050515D2" w:rsidR="00D632CC" w:rsidRPr="00E84791" w:rsidRDefault="00D632CC" w:rsidP="00834E04">
                  <w:pPr>
                    <w:pStyle w:val="ListParagraph"/>
                    <w:numPr>
                      <w:ilvl w:val="0"/>
                      <w:numId w:val="16"/>
                    </w:numPr>
                    <w:spacing w:after="0" w:line="240" w:lineRule="auto"/>
                    <w:rPr>
                      <w:rFonts w:ascii="Garamond" w:hAnsi="Garamond"/>
                      <w:sz w:val="20"/>
                      <w:szCs w:val="20"/>
                    </w:rPr>
                  </w:pPr>
                  <w:r w:rsidRPr="00E84791">
                    <w:rPr>
                      <w:rFonts w:ascii="Garamond" w:hAnsi="Garamond"/>
                      <w:sz w:val="20"/>
                      <w:szCs w:val="20"/>
                    </w:rPr>
                    <w:t>Summa Cum Laude Honor Roll Status</w:t>
                  </w:r>
                </w:p>
                <w:p w14:paraId="7E5F4198" w14:textId="77777777"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University of Pennsylvania Book Award</w:t>
                  </w:r>
                </w:p>
                <w:p w14:paraId="15D51E84" w14:textId="41C04CE4" w:rsidR="00D632CC" w:rsidRPr="00E84791" w:rsidRDefault="00D632CC" w:rsidP="00834E04">
                  <w:pPr>
                    <w:pStyle w:val="ListParagraph"/>
                    <w:numPr>
                      <w:ilvl w:val="0"/>
                      <w:numId w:val="16"/>
                    </w:numPr>
                    <w:spacing w:after="0" w:line="240" w:lineRule="auto"/>
                    <w:rPr>
                      <w:rFonts w:ascii="Garamond" w:hAnsi="Garamond"/>
                      <w:sz w:val="20"/>
                      <w:szCs w:val="20"/>
                    </w:rPr>
                  </w:pPr>
                  <w:r w:rsidRPr="00E84791">
                    <w:rPr>
                      <w:rFonts w:ascii="Garamond" w:hAnsi="Garamond"/>
                      <w:color w:val="000000" w:themeColor="text1"/>
                      <w:sz w:val="20"/>
                      <w:szCs w:val="20"/>
                    </w:rPr>
                    <w:t xml:space="preserve">DCDS Honor </w:t>
                  </w:r>
                  <w:r w:rsidRPr="00E84791">
                    <w:rPr>
                      <w:rFonts w:ascii="Garamond" w:hAnsi="Garamond"/>
                      <w:sz w:val="20"/>
                      <w:szCs w:val="20"/>
                    </w:rPr>
                    <w:t>Council (Grade 12)</w:t>
                  </w:r>
                </w:p>
                <w:p w14:paraId="508D1F11" w14:textId="77777777"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DCDS student “Spectrum” magazine editor since grade 9, Co-Editor-in-chief in grade 12. Voted the Most Outstanding High School Literary-Art Magazine by the American Scholastic Press Association (2015, 2016, 2017)</w:t>
                  </w:r>
                </w:p>
                <w:p w14:paraId="4BA18BC9" w14:textId="77777777" w:rsidR="00D632CC" w:rsidRPr="00E84791" w:rsidRDefault="00D632CC" w:rsidP="00834E04">
                  <w:pPr>
                    <w:pStyle w:val="ListParagraph"/>
                    <w:numPr>
                      <w:ilvl w:val="0"/>
                      <w:numId w:val="16"/>
                    </w:numPr>
                    <w:spacing w:after="0" w:line="240" w:lineRule="auto"/>
                    <w:rPr>
                      <w:rFonts w:ascii="Garamond" w:hAnsi="Garamond"/>
                      <w:sz w:val="20"/>
                      <w:szCs w:val="20"/>
                    </w:rPr>
                  </w:pPr>
                  <w:r w:rsidRPr="00E84791">
                    <w:rPr>
                      <w:rFonts w:ascii="Garamond" w:hAnsi="Garamond"/>
                      <w:sz w:val="20"/>
                      <w:szCs w:val="20"/>
                    </w:rPr>
                    <w:t>National Scholastic Writing Awards:  3 Silver Keys, 1 Honorable Mention for flash fiction, poetry (Grade 9, 11)</w:t>
                  </w:r>
                </w:p>
                <w:p w14:paraId="0F7C704B" w14:textId="017831FD" w:rsidR="00D632CC" w:rsidRPr="00E84791" w:rsidRDefault="00714075" w:rsidP="00834E04">
                  <w:pPr>
                    <w:pStyle w:val="ListParagraph"/>
                    <w:numPr>
                      <w:ilvl w:val="0"/>
                      <w:numId w:val="16"/>
                    </w:numPr>
                    <w:spacing w:after="0" w:line="240" w:lineRule="auto"/>
                    <w:rPr>
                      <w:rFonts w:ascii="Garamond" w:hAnsi="Garamond"/>
                      <w:sz w:val="20"/>
                      <w:szCs w:val="20"/>
                    </w:rPr>
                  </w:pPr>
                  <w:r>
                    <w:rPr>
                      <w:rFonts w:ascii="Garamond" w:hAnsi="Garamond"/>
                      <w:sz w:val="20"/>
                      <w:szCs w:val="20"/>
                    </w:rPr>
                    <w:t>DCDS Tutor Board (Grade 10-12</w:t>
                  </w:r>
                  <w:r w:rsidR="00D632CC" w:rsidRPr="00E84791">
                    <w:rPr>
                      <w:rFonts w:ascii="Garamond" w:hAnsi="Garamond"/>
                      <w:sz w:val="20"/>
                      <w:szCs w:val="20"/>
                    </w:rPr>
                    <w:t>)</w:t>
                  </w:r>
                </w:p>
                <w:p w14:paraId="74ABAB28" w14:textId="459E7749" w:rsidR="00D632CC" w:rsidRPr="00E84791" w:rsidRDefault="00D632CC" w:rsidP="00834E04">
                  <w:pPr>
                    <w:pStyle w:val="ListParagraph"/>
                    <w:numPr>
                      <w:ilvl w:val="0"/>
                      <w:numId w:val="16"/>
                    </w:numPr>
                    <w:spacing w:after="0" w:line="240" w:lineRule="auto"/>
                    <w:rPr>
                      <w:rFonts w:ascii="Garamond" w:hAnsi="Garamond"/>
                      <w:sz w:val="20"/>
                      <w:szCs w:val="20"/>
                    </w:rPr>
                  </w:pPr>
                  <w:r w:rsidRPr="00E84791">
                    <w:rPr>
                      <w:rFonts w:ascii="Garamond" w:hAnsi="Garamond"/>
                      <w:sz w:val="20"/>
                      <w:szCs w:val="20"/>
                    </w:rPr>
                    <w:t xml:space="preserve">DCDS Student </w:t>
                  </w:r>
                  <w:r w:rsidR="00714075">
                    <w:rPr>
                      <w:rFonts w:ascii="Garamond" w:hAnsi="Garamond"/>
                      <w:color w:val="000000"/>
                      <w:sz w:val="20"/>
                      <w:szCs w:val="20"/>
                    </w:rPr>
                    <w:t>Ambassador (Grade 10-12</w:t>
                  </w:r>
                  <w:r w:rsidRPr="00E84791">
                    <w:rPr>
                      <w:rFonts w:ascii="Garamond" w:hAnsi="Garamond"/>
                      <w:color w:val="000000"/>
                      <w:sz w:val="20"/>
                      <w:szCs w:val="20"/>
                    </w:rPr>
                    <w:t>)</w:t>
                  </w:r>
                </w:p>
                <w:p w14:paraId="2F43120A" w14:textId="77777777" w:rsidR="00D632CC" w:rsidRPr="00E84791" w:rsidRDefault="00D632CC" w:rsidP="00E84791">
                  <w:pPr>
                    <w:spacing w:after="0" w:line="240" w:lineRule="auto"/>
                    <w:rPr>
                      <w:rFonts w:asciiTheme="majorHAnsi" w:hAnsiTheme="majorHAnsi"/>
                    </w:rPr>
                  </w:pPr>
                </w:p>
                <w:p w14:paraId="11014403" w14:textId="77777777" w:rsidR="00D632CC" w:rsidRPr="007615E7" w:rsidRDefault="00D632CC" w:rsidP="00834E04">
                  <w:pPr>
                    <w:pStyle w:val="Heading3"/>
                  </w:pPr>
                  <w:r>
                    <w:t>Sports</w:t>
                  </w:r>
                </w:p>
                <w:p w14:paraId="725E38CD" w14:textId="77777777" w:rsidR="00714075" w:rsidRPr="00714075" w:rsidRDefault="00D632CC" w:rsidP="00714075">
                  <w:pPr>
                    <w:pStyle w:val="ListParagraph"/>
                    <w:numPr>
                      <w:ilvl w:val="0"/>
                      <w:numId w:val="16"/>
                    </w:numPr>
                    <w:spacing w:after="0" w:line="240" w:lineRule="auto"/>
                    <w:rPr>
                      <w:rFonts w:ascii="Garamond" w:hAnsi="Garamond"/>
                      <w:sz w:val="20"/>
                      <w:szCs w:val="20"/>
                    </w:rPr>
                  </w:pPr>
                  <w:r w:rsidRPr="00E84791">
                    <w:rPr>
                      <w:rFonts w:ascii="Garamond" w:hAnsi="Garamond"/>
                      <w:sz w:val="20"/>
                      <w:szCs w:val="20"/>
                    </w:rPr>
                    <w:t xml:space="preserve">DCDS Varsity Cross Country Team (Grade 9-12). Captain since grade 11.  </w:t>
                  </w:r>
                  <w:r w:rsidRPr="00714075">
                    <w:rPr>
                      <w:rFonts w:ascii="Garamond" w:hAnsi="Garamond"/>
                      <w:sz w:val="20"/>
                      <w:szCs w:val="20"/>
                    </w:rPr>
                    <w:t>Varsity letters since grade 9.</w:t>
                  </w:r>
                </w:p>
                <w:p w14:paraId="6AE49A22" w14:textId="23B603CA" w:rsidR="00D632CC" w:rsidRPr="00714075" w:rsidRDefault="00D632CC" w:rsidP="00714075">
                  <w:pPr>
                    <w:pStyle w:val="ListParagraph"/>
                    <w:numPr>
                      <w:ilvl w:val="0"/>
                      <w:numId w:val="16"/>
                    </w:numPr>
                    <w:spacing w:after="0" w:line="240" w:lineRule="auto"/>
                    <w:rPr>
                      <w:rFonts w:ascii="Garamond" w:hAnsi="Garamond"/>
                      <w:sz w:val="20"/>
                      <w:szCs w:val="20"/>
                    </w:rPr>
                  </w:pPr>
                  <w:r w:rsidRPr="00714075">
                    <w:rPr>
                      <w:rFonts w:ascii="Garamond" w:hAnsi="Garamond"/>
                    </w:rPr>
                    <w:t xml:space="preserve">DCDS Varsity Track and Field Team (Grade 9-12). Varsity letters since grade 9. All-region athlete for the 4x800 and 2 </w:t>
                  </w:r>
                  <w:proofErr w:type="gramStart"/>
                  <w:r w:rsidRPr="00714075">
                    <w:rPr>
                      <w:rFonts w:ascii="Garamond" w:hAnsi="Garamond"/>
                    </w:rPr>
                    <w:t>mile</w:t>
                  </w:r>
                  <w:proofErr w:type="gramEnd"/>
                  <w:r w:rsidRPr="00714075">
                    <w:rPr>
                      <w:rFonts w:ascii="Garamond" w:hAnsi="Garamond"/>
                    </w:rPr>
                    <w:t xml:space="preserve"> run.</w:t>
                  </w:r>
                </w:p>
                <w:p w14:paraId="5EFA0741" w14:textId="77777777"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 xml:space="preserve">Taekwondo (3rd Dan black belt certified by </w:t>
                  </w:r>
                  <w:proofErr w:type="spellStart"/>
                  <w:r w:rsidRPr="00E84791">
                    <w:rPr>
                      <w:rFonts w:ascii="Garamond" w:hAnsi="Garamond"/>
                      <w:color w:val="000000" w:themeColor="text1"/>
                      <w:sz w:val="20"/>
                      <w:szCs w:val="20"/>
                    </w:rPr>
                    <w:t>Kukkiwon</w:t>
                  </w:r>
                  <w:proofErr w:type="spellEnd"/>
                  <w:r w:rsidRPr="00E84791">
                    <w:rPr>
                      <w:rFonts w:ascii="Garamond" w:hAnsi="Garamond"/>
                      <w:color w:val="000000" w:themeColor="text1"/>
                      <w:sz w:val="20"/>
                      <w:szCs w:val="20"/>
                    </w:rPr>
                    <w:t xml:space="preserve"> in 2015) and State Governor’s Cup Tournament gold medalist for sparring, forms, and breaking. USAT certified state and national referee for Taekwondo.</w:t>
                  </w:r>
                  <w:bookmarkStart w:id="0" w:name="_GoBack"/>
                  <w:bookmarkEnd w:id="0"/>
                </w:p>
                <w:p w14:paraId="38F54106" w14:textId="77777777"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Ran the 2018 Chicago Spring Half Marathon</w:t>
                  </w:r>
                </w:p>
                <w:p w14:paraId="3ED1807B" w14:textId="77777777" w:rsidR="00D632CC" w:rsidRDefault="00D632CC" w:rsidP="00E84791">
                  <w:pPr>
                    <w:pStyle w:val="ListParagraph"/>
                    <w:spacing w:after="0" w:line="240" w:lineRule="auto"/>
                    <w:ind w:left="360"/>
                    <w:rPr>
                      <w:rFonts w:asciiTheme="majorHAnsi" w:hAnsiTheme="majorHAnsi"/>
                      <w:color w:val="000000" w:themeColor="text1"/>
                      <w:sz w:val="20"/>
                      <w:szCs w:val="20"/>
                    </w:rPr>
                  </w:pPr>
                </w:p>
                <w:p w14:paraId="362B8671" w14:textId="201BAE90" w:rsidR="00D632CC" w:rsidRPr="007615E7" w:rsidRDefault="00D632CC" w:rsidP="00834E04">
                  <w:pPr>
                    <w:pStyle w:val="Heading3"/>
                    <w:tabs>
                      <w:tab w:val="left" w:pos="2169"/>
                      <w:tab w:val="center" w:pos="2630"/>
                    </w:tabs>
                  </w:pPr>
                  <w:r>
                    <w:t>Music</w:t>
                  </w:r>
                </w:p>
                <w:p w14:paraId="4BF129BF" w14:textId="77777777"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DCDS Honors Symphonic Orchestra Concert Mistress (Grade 11-12)</w:t>
                  </w:r>
                </w:p>
                <w:p w14:paraId="7DDB5D06" w14:textId="77777777" w:rsidR="00D632CC" w:rsidRPr="00E84791" w:rsidRDefault="00D632CC" w:rsidP="00834E04">
                  <w:pPr>
                    <w:pStyle w:val="ListParagraph"/>
                    <w:numPr>
                      <w:ilvl w:val="0"/>
                      <w:numId w:val="16"/>
                    </w:numPr>
                    <w:spacing w:before="120" w:after="120" w:line="240" w:lineRule="auto"/>
                    <w:rPr>
                      <w:rFonts w:ascii="Garamond" w:hAnsi="Garamond"/>
                      <w:color w:val="000000" w:themeColor="text1"/>
                      <w:sz w:val="20"/>
                      <w:szCs w:val="20"/>
                    </w:rPr>
                  </w:pPr>
                  <w:r w:rsidRPr="00E84791">
                    <w:rPr>
                      <w:rFonts w:ascii="Garamond" w:hAnsi="Garamond"/>
                      <w:color w:val="000000" w:themeColor="text1"/>
                      <w:sz w:val="20"/>
                      <w:szCs w:val="20"/>
                    </w:rPr>
                    <w:t>DCDS Honors Chamber Music Ensemble (Grade 11-12), 1</w:t>
                  </w:r>
                  <w:r w:rsidRPr="00E84791">
                    <w:rPr>
                      <w:rFonts w:ascii="Garamond" w:hAnsi="Garamond"/>
                      <w:color w:val="000000" w:themeColor="text1"/>
                      <w:sz w:val="20"/>
                      <w:szCs w:val="20"/>
                      <w:vertAlign w:val="superscript"/>
                    </w:rPr>
                    <w:t>st</w:t>
                  </w:r>
                  <w:r w:rsidRPr="00E84791">
                    <w:rPr>
                      <w:rFonts w:ascii="Garamond" w:hAnsi="Garamond"/>
                      <w:color w:val="000000" w:themeColor="text1"/>
                      <w:sz w:val="20"/>
                      <w:szCs w:val="20"/>
                    </w:rPr>
                    <w:t xml:space="preserve"> violin in grade 12</w:t>
                  </w:r>
                </w:p>
                <w:p w14:paraId="638CAACF" w14:textId="77777777"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3-Time national violin competition champion (American Guild of Music 114</w:t>
                  </w:r>
                  <w:r w:rsidRPr="00E84791">
                    <w:rPr>
                      <w:rFonts w:ascii="Garamond" w:hAnsi="Garamond"/>
                      <w:color w:val="000000" w:themeColor="text1"/>
                      <w:sz w:val="20"/>
                      <w:szCs w:val="20"/>
                      <w:vertAlign w:val="superscript"/>
                    </w:rPr>
                    <w:t>th</w:t>
                  </w:r>
                  <w:r w:rsidRPr="00E84791">
                    <w:rPr>
                      <w:rFonts w:ascii="Garamond" w:hAnsi="Garamond"/>
                      <w:color w:val="000000" w:themeColor="text1"/>
                      <w:sz w:val="20"/>
                      <w:szCs w:val="20"/>
                    </w:rPr>
                    <w:t>, 115</w:t>
                  </w:r>
                  <w:r w:rsidRPr="00E84791">
                    <w:rPr>
                      <w:rFonts w:ascii="Garamond" w:hAnsi="Garamond"/>
                      <w:color w:val="000000" w:themeColor="text1"/>
                      <w:sz w:val="20"/>
                      <w:szCs w:val="20"/>
                      <w:vertAlign w:val="superscript"/>
                    </w:rPr>
                    <w:t>th</w:t>
                  </w:r>
                  <w:r w:rsidRPr="00E84791">
                    <w:rPr>
                      <w:rFonts w:ascii="Garamond" w:hAnsi="Garamond"/>
                      <w:color w:val="000000" w:themeColor="text1"/>
                      <w:sz w:val="20"/>
                      <w:szCs w:val="20"/>
                    </w:rPr>
                    <w:t xml:space="preserve"> and 116</w:t>
                  </w:r>
                  <w:r w:rsidRPr="00E84791">
                    <w:rPr>
                      <w:rFonts w:ascii="Garamond" w:hAnsi="Garamond"/>
                      <w:color w:val="000000" w:themeColor="text1"/>
                      <w:sz w:val="20"/>
                      <w:szCs w:val="20"/>
                      <w:vertAlign w:val="superscript"/>
                    </w:rPr>
                    <w:t>th</w:t>
                  </w:r>
                  <w:r w:rsidRPr="00E84791">
                    <w:rPr>
                      <w:rFonts w:ascii="Garamond" w:hAnsi="Garamond"/>
                      <w:color w:val="000000" w:themeColor="text1"/>
                      <w:sz w:val="20"/>
                      <w:szCs w:val="20"/>
                    </w:rPr>
                    <w:t xml:space="preserve"> National Contests Violin Concerto Champion and Age Group Champion in Cincinnati 2015, in Sandusky 2016 and Dearborn 2017)</w:t>
                  </w:r>
                </w:p>
                <w:p w14:paraId="2681BC50" w14:textId="77777777"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3-Time Michigan All-State High School Orchestra member (Grade 9 -11)</w:t>
                  </w:r>
                </w:p>
                <w:p w14:paraId="5A221F3B" w14:textId="77777777"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3-Time Kroger’s “I Can Make History” Music Composition Contest 1</w:t>
                  </w:r>
                  <w:r w:rsidRPr="00E84791">
                    <w:rPr>
                      <w:rFonts w:ascii="Garamond" w:hAnsi="Garamond"/>
                      <w:color w:val="000000" w:themeColor="text1"/>
                      <w:sz w:val="20"/>
                      <w:szCs w:val="20"/>
                      <w:vertAlign w:val="superscript"/>
                    </w:rPr>
                    <w:t>st</w:t>
                  </w:r>
                  <w:r w:rsidRPr="00E84791">
                    <w:rPr>
                      <w:rFonts w:ascii="Garamond" w:hAnsi="Garamond"/>
                      <w:color w:val="000000" w:themeColor="text1"/>
                      <w:sz w:val="20"/>
                      <w:szCs w:val="20"/>
                    </w:rPr>
                    <w:t xml:space="preserve"> place (2015- 2017)</w:t>
                  </w:r>
                </w:p>
                <w:p w14:paraId="6A14EFED" w14:textId="77777777"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Member of Detroit Youth Symphony Orchestra (Grade 9-11)</w:t>
                  </w:r>
                </w:p>
                <w:p w14:paraId="40453A9A" w14:textId="77777777"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MSBOA State Solo &amp; Ensemble Festival Highest Rating for Violin and Piano Solo (Grade 9-11)</w:t>
                  </w:r>
                </w:p>
                <w:p w14:paraId="3AE6082D" w14:textId="6BF8A0F8"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Member of the DCD</w:t>
                  </w:r>
                  <w:r w:rsidR="00714075">
                    <w:rPr>
                      <w:rFonts w:ascii="Garamond" w:hAnsi="Garamond"/>
                      <w:color w:val="000000" w:themeColor="text1"/>
                      <w:sz w:val="20"/>
                      <w:szCs w:val="20"/>
                    </w:rPr>
                    <w:t>S Music Conservatory (Grade 9-12</w:t>
                  </w:r>
                  <w:r w:rsidRPr="00E84791">
                    <w:rPr>
                      <w:rFonts w:ascii="Garamond" w:hAnsi="Garamond"/>
                      <w:color w:val="000000" w:themeColor="text1"/>
                      <w:sz w:val="20"/>
                      <w:szCs w:val="20"/>
                    </w:rPr>
                    <w:t>)</w:t>
                  </w:r>
                </w:p>
                <w:p w14:paraId="25D48535" w14:textId="77777777" w:rsidR="00D632CC" w:rsidRPr="00E84791" w:rsidRDefault="00D632CC" w:rsidP="00834E04">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Nominated for the Michigan Youth Arts Festival (Grade 11)</w:t>
                  </w:r>
                </w:p>
                <w:p w14:paraId="6859D45E" w14:textId="77777777" w:rsidR="00D632CC" w:rsidRDefault="00D632CC" w:rsidP="00C272AA">
                  <w:pPr>
                    <w:pStyle w:val="Heading3"/>
                    <w:tabs>
                      <w:tab w:val="left" w:pos="2169"/>
                      <w:tab w:val="center" w:pos="2630"/>
                    </w:tabs>
                  </w:pPr>
                </w:p>
                <w:p w14:paraId="6E21FE5C" w14:textId="452B64B4" w:rsidR="00D632CC" w:rsidRPr="007615E7" w:rsidRDefault="00D632CC" w:rsidP="00834E04">
                  <w:pPr>
                    <w:pStyle w:val="Heading3"/>
                    <w:tabs>
                      <w:tab w:val="left" w:pos="2169"/>
                      <w:tab w:val="center" w:pos="2630"/>
                    </w:tabs>
                  </w:pPr>
                  <w:r>
                    <w:t>Chess</w:t>
                  </w:r>
                </w:p>
                <w:p w14:paraId="396C348E" w14:textId="77777777" w:rsidR="00D632CC" w:rsidRPr="00C272AA" w:rsidRDefault="00D632CC" w:rsidP="00834E04">
                  <w:pPr>
                    <w:pStyle w:val="ListParagraph"/>
                    <w:numPr>
                      <w:ilvl w:val="0"/>
                      <w:numId w:val="16"/>
                    </w:numPr>
                    <w:spacing w:after="120" w:line="240" w:lineRule="auto"/>
                    <w:jc w:val="both"/>
                    <w:rPr>
                      <w:rFonts w:ascii="Garamond" w:hAnsi="Garamond"/>
                      <w:color w:val="000000" w:themeColor="text1"/>
                    </w:rPr>
                  </w:pPr>
                  <w:r w:rsidRPr="00C272AA">
                    <w:rPr>
                      <w:rFonts w:ascii="Garamond" w:hAnsi="Garamond"/>
                      <w:color w:val="000000" w:themeColor="text1"/>
                      <w:shd w:val="clear" w:color="auto" w:fill="FFFFFF"/>
                    </w:rPr>
                    <w:t>Placed 4</w:t>
                  </w:r>
                  <w:r w:rsidRPr="00C272AA">
                    <w:rPr>
                      <w:rFonts w:ascii="Garamond" w:hAnsi="Garamond"/>
                      <w:color w:val="000000" w:themeColor="text1"/>
                      <w:shd w:val="clear" w:color="auto" w:fill="FFFFFF"/>
                      <w:vertAlign w:val="superscript"/>
                    </w:rPr>
                    <w:t>th</w:t>
                  </w:r>
                  <w:r w:rsidRPr="00C272AA">
                    <w:rPr>
                      <w:rFonts w:ascii="Garamond" w:hAnsi="Garamond"/>
                      <w:color w:val="000000" w:themeColor="text1"/>
                      <w:shd w:val="clear" w:color="auto" w:fill="FFFFFF"/>
                    </w:rPr>
                    <w:t xml:space="preserve"> in the 2015 Michigan Women's Chess Championship</w:t>
                  </w:r>
                </w:p>
                <w:p w14:paraId="7FA7143C" w14:textId="77777777" w:rsidR="00D632CC" w:rsidRPr="00C272AA" w:rsidRDefault="00D632CC" w:rsidP="00834E04">
                  <w:pPr>
                    <w:pStyle w:val="ListParagraph"/>
                    <w:numPr>
                      <w:ilvl w:val="0"/>
                      <w:numId w:val="16"/>
                    </w:numPr>
                    <w:spacing w:after="120" w:line="240" w:lineRule="auto"/>
                    <w:jc w:val="both"/>
                    <w:rPr>
                      <w:rFonts w:ascii="Garamond" w:hAnsi="Garamond"/>
                      <w:color w:val="000000" w:themeColor="text1"/>
                    </w:rPr>
                  </w:pPr>
                  <w:r w:rsidRPr="00C272AA">
                    <w:rPr>
                      <w:rFonts w:ascii="Garamond" w:hAnsi="Garamond"/>
                      <w:color w:val="000000" w:themeColor="text1"/>
                      <w:sz w:val="20"/>
                      <w:szCs w:val="20"/>
                    </w:rPr>
                    <w:t>DCDS Chess National Team member: Team placed 23th in 2015 National High School Chess Championship in Columbus, Ohio</w:t>
                  </w:r>
                </w:p>
                <w:p w14:paraId="4E86E8FF" w14:textId="47C03DCE" w:rsidR="00D632CC" w:rsidRPr="00C272AA" w:rsidRDefault="00D632CC" w:rsidP="00834E04">
                  <w:pPr>
                    <w:pStyle w:val="ListParagraph"/>
                    <w:numPr>
                      <w:ilvl w:val="0"/>
                      <w:numId w:val="16"/>
                    </w:numPr>
                    <w:spacing w:after="120" w:line="240" w:lineRule="auto"/>
                    <w:jc w:val="both"/>
                    <w:rPr>
                      <w:rFonts w:ascii="Garamond" w:hAnsi="Garamond"/>
                      <w:color w:val="000000" w:themeColor="text1"/>
                    </w:rPr>
                  </w:pPr>
                  <w:r w:rsidRPr="00C272AA">
                    <w:rPr>
                      <w:rFonts w:ascii="Garamond" w:hAnsi="Garamond"/>
                      <w:color w:val="000000" w:themeColor="text1"/>
                      <w:sz w:val="20"/>
                      <w:szCs w:val="20"/>
                    </w:rPr>
                    <w:t>Instructor of Detroit Chess Club</w:t>
                  </w:r>
                </w:p>
                <w:p w14:paraId="60D2C270" w14:textId="58116A11" w:rsidR="00D632CC" w:rsidRPr="00134AB4" w:rsidRDefault="00D632CC" w:rsidP="00834E04">
                  <w:pPr>
                    <w:pStyle w:val="ListParagraph"/>
                    <w:numPr>
                      <w:ilvl w:val="0"/>
                      <w:numId w:val="16"/>
                    </w:numPr>
                    <w:spacing w:after="0" w:line="240" w:lineRule="auto"/>
                    <w:rPr>
                      <w:rFonts w:ascii="Garamond" w:hAnsi="Garamond"/>
                      <w:color w:val="000000" w:themeColor="text1"/>
                      <w:sz w:val="20"/>
                      <w:szCs w:val="20"/>
                    </w:rPr>
                  </w:pPr>
                  <w:r w:rsidRPr="001800CA">
                    <w:rPr>
                      <w:rFonts w:ascii="Garamond" w:hAnsi="Garamond"/>
                      <w:color w:val="000000" w:themeColor="text1"/>
                      <w:sz w:val="20"/>
                      <w:szCs w:val="20"/>
                    </w:rPr>
                    <w:t>USCF certified Chess Club Tournament Director (2015-17)</w:t>
                  </w:r>
                </w:p>
              </w:tc>
            </w:tr>
          </w:tbl>
          <w:p w14:paraId="3254A2D4" w14:textId="77777777" w:rsidR="00D632CC" w:rsidRPr="005152F2" w:rsidRDefault="00D632CC" w:rsidP="002A40B5">
            <w:pPr>
              <w:jc w:val="both"/>
            </w:pPr>
          </w:p>
        </w:tc>
        <w:tc>
          <w:tcPr>
            <w:tcW w:w="6290" w:type="dxa"/>
          </w:tcPr>
          <w:tbl>
            <w:tblPr>
              <w:tblpPr w:leftFromText="180" w:rightFromText="180" w:vertAnchor="page" w:horzAnchor="page" w:tblpX="98" w:tblpY="1"/>
              <w:tblOverlap w:val="never"/>
              <w:tblW w:w="5805" w:type="dxa"/>
              <w:tblLayout w:type="fixed"/>
              <w:tblLook w:val="04A0" w:firstRow="1" w:lastRow="0" w:firstColumn="1" w:lastColumn="0" w:noHBand="0" w:noVBand="1"/>
              <w:tblDescription w:val="Right side layout table"/>
            </w:tblPr>
            <w:tblGrid>
              <w:gridCol w:w="5805"/>
            </w:tblGrid>
            <w:tr w:rsidR="00D632CC" w14:paraId="0A32A2B4" w14:textId="77777777" w:rsidTr="00D632CC">
              <w:trPr>
                <w:trHeight w:val="13475"/>
              </w:trPr>
              <w:tc>
                <w:tcPr>
                  <w:tcW w:w="5805" w:type="dxa"/>
                  <w:tcMar>
                    <w:left w:w="115" w:type="dxa"/>
                    <w:bottom w:w="374" w:type="dxa"/>
                    <w:right w:w="115" w:type="dxa"/>
                  </w:tcMar>
                </w:tcPr>
                <w:p w14:paraId="0D906AF1" w14:textId="77777777" w:rsidR="00D632CC" w:rsidRPr="005152F2" w:rsidRDefault="00D632CC" w:rsidP="00D632CC">
                  <w:pPr>
                    <w:pStyle w:val="Heading2"/>
                  </w:pPr>
                  <w:r>
                    <w:t>StEM</w:t>
                  </w:r>
                </w:p>
                <w:p w14:paraId="7863593E" w14:textId="77777777" w:rsidR="00D632CC" w:rsidRPr="00EB3873" w:rsidRDefault="00D632CC" w:rsidP="00CE1FD8">
                  <w:pPr>
                    <w:pStyle w:val="Heading3"/>
                  </w:pPr>
                  <w:r>
                    <w:t>Math</w:t>
                  </w:r>
                </w:p>
                <w:p w14:paraId="16639A7C" w14:textId="77777777" w:rsidR="00D632CC" w:rsidRPr="00E84791" w:rsidRDefault="00D632CC" w:rsidP="00CE1FD8">
                  <w:pPr>
                    <w:pStyle w:val="ListParagraph"/>
                    <w:numPr>
                      <w:ilvl w:val="0"/>
                      <w:numId w:val="16"/>
                    </w:numPr>
                    <w:spacing w:after="0" w:line="240" w:lineRule="auto"/>
                    <w:rPr>
                      <w:rFonts w:ascii="Garamond" w:hAnsi="Garamond"/>
                      <w:sz w:val="20"/>
                    </w:rPr>
                  </w:pPr>
                  <w:r w:rsidRPr="00E84791">
                    <w:rPr>
                      <w:rFonts w:ascii="Garamond" w:hAnsi="Garamond"/>
                      <w:sz w:val="20"/>
                    </w:rPr>
                    <w:t>Invited twice by Math Prize for Girls competition at MIT as a top math student in the nation (2015, 2016). Placed 39</w:t>
                  </w:r>
                  <w:r w:rsidRPr="00E84791">
                    <w:rPr>
                      <w:rFonts w:ascii="Garamond" w:hAnsi="Garamond"/>
                      <w:sz w:val="20"/>
                      <w:vertAlign w:val="superscript"/>
                    </w:rPr>
                    <w:t>th</w:t>
                  </w:r>
                  <w:r w:rsidRPr="00E84791">
                    <w:rPr>
                      <w:rFonts w:ascii="Garamond" w:hAnsi="Garamond"/>
                      <w:sz w:val="20"/>
                    </w:rPr>
                    <w:t xml:space="preserve"> (2016)</w:t>
                  </w:r>
                </w:p>
                <w:p w14:paraId="062A3D60" w14:textId="77777777" w:rsidR="00D632CC" w:rsidRPr="00E84791" w:rsidRDefault="00D632CC" w:rsidP="00CE1FD8">
                  <w:pPr>
                    <w:pStyle w:val="ListParagraph"/>
                    <w:numPr>
                      <w:ilvl w:val="0"/>
                      <w:numId w:val="16"/>
                    </w:numPr>
                    <w:spacing w:after="0" w:line="240" w:lineRule="auto"/>
                    <w:rPr>
                      <w:rFonts w:ascii="Garamond" w:hAnsi="Garamond"/>
                      <w:sz w:val="20"/>
                    </w:rPr>
                  </w:pPr>
                  <w:r w:rsidRPr="00E84791">
                    <w:rPr>
                      <w:rFonts w:ascii="Garamond" w:hAnsi="Garamond"/>
                      <w:sz w:val="20"/>
                    </w:rPr>
                    <w:t xml:space="preserve">2-Time American Invitational Mathematics Examination (AIME) Qualifier </w:t>
                  </w:r>
                </w:p>
                <w:p w14:paraId="1D813371" w14:textId="77777777" w:rsidR="00D632CC" w:rsidRPr="00E84791" w:rsidRDefault="00D632CC" w:rsidP="00CE1FD8">
                  <w:pPr>
                    <w:pStyle w:val="ListParagraph"/>
                    <w:numPr>
                      <w:ilvl w:val="0"/>
                      <w:numId w:val="16"/>
                    </w:numPr>
                    <w:spacing w:after="0" w:line="240" w:lineRule="auto"/>
                    <w:rPr>
                      <w:rFonts w:ascii="Garamond" w:hAnsi="Garamond"/>
                      <w:sz w:val="20"/>
                    </w:rPr>
                  </w:pPr>
                  <w:r w:rsidRPr="00E84791">
                    <w:rPr>
                      <w:rFonts w:ascii="Garamond" w:hAnsi="Garamond"/>
                      <w:sz w:val="20"/>
                    </w:rPr>
                    <w:t>Michigan Math Prize Competition (MMPC) Top 100 (Grade 10, 11)</w:t>
                  </w:r>
                </w:p>
                <w:p w14:paraId="009F25EF" w14:textId="77777777" w:rsidR="00D632CC" w:rsidRPr="00E84791" w:rsidRDefault="00D632CC" w:rsidP="00CE1FD8">
                  <w:pPr>
                    <w:pStyle w:val="ListParagraph"/>
                    <w:numPr>
                      <w:ilvl w:val="0"/>
                      <w:numId w:val="16"/>
                    </w:numPr>
                    <w:jc w:val="both"/>
                    <w:rPr>
                      <w:rFonts w:ascii="Garamond" w:hAnsi="Garamond"/>
                      <w:sz w:val="20"/>
                    </w:rPr>
                  </w:pPr>
                  <w:r w:rsidRPr="00E84791">
                    <w:rPr>
                      <w:rFonts w:ascii="Garamond" w:hAnsi="Garamond"/>
                      <w:sz w:val="20"/>
                    </w:rPr>
                    <w:t>The Michigan Math League State Contest (MML): State team member, tied for 1</w:t>
                  </w:r>
                  <w:r w:rsidRPr="00E84791">
                    <w:rPr>
                      <w:rFonts w:ascii="Garamond" w:hAnsi="Garamond"/>
                      <w:sz w:val="20"/>
                      <w:vertAlign w:val="superscript"/>
                    </w:rPr>
                    <w:t>st</w:t>
                  </w:r>
                  <w:r w:rsidRPr="00E84791">
                    <w:rPr>
                      <w:rFonts w:ascii="Garamond" w:hAnsi="Garamond"/>
                      <w:sz w:val="20"/>
                    </w:rPr>
                    <w:t xml:space="preserve"> place (2015)</w:t>
                  </w:r>
                </w:p>
                <w:p w14:paraId="747EF7EB" w14:textId="77777777" w:rsidR="00D632CC" w:rsidRPr="00EB3873" w:rsidRDefault="00D632CC" w:rsidP="00CE1FD8">
                  <w:pPr>
                    <w:pStyle w:val="Heading3"/>
                  </w:pPr>
                  <w:r>
                    <w:t>Science</w:t>
                  </w:r>
                </w:p>
                <w:p w14:paraId="45F9F81F" w14:textId="77777777" w:rsidR="00D632CC" w:rsidRPr="00E84791" w:rsidRDefault="00D632CC" w:rsidP="00CE1FD8">
                  <w:pPr>
                    <w:pStyle w:val="ListParagraph"/>
                    <w:numPr>
                      <w:ilvl w:val="0"/>
                      <w:numId w:val="16"/>
                    </w:numPr>
                    <w:spacing w:after="0" w:line="240" w:lineRule="auto"/>
                    <w:rPr>
                      <w:rFonts w:ascii="Garamond" w:hAnsi="Garamond"/>
                      <w:color w:val="000000" w:themeColor="text1"/>
                      <w:sz w:val="20"/>
                      <w:szCs w:val="20"/>
                    </w:rPr>
                  </w:pPr>
                  <w:r w:rsidRPr="00E84791">
                    <w:rPr>
                      <w:rFonts w:ascii="Garamond" w:hAnsi="Garamond"/>
                      <w:color w:val="000000" w:themeColor="text1"/>
                      <w:sz w:val="20"/>
                      <w:szCs w:val="20"/>
                    </w:rPr>
                    <w:t xml:space="preserve">Created a prototype </w:t>
                  </w:r>
                  <w:hyperlink r:id="rId21" w:history="1">
                    <w:proofErr w:type="spellStart"/>
                    <w:r w:rsidRPr="00E84791">
                      <w:rPr>
                        <w:rStyle w:val="Hyperlink"/>
                        <w:rFonts w:ascii="Garamond" w:hAnsi="Garamond"/>
                        <w:sz w:val="20"/>
                        <w:szCs w:val="20"/>
                      </w:rPr>
                      <w:t>AiSleep</w:t>
                    </w:r>
                    <w:proofErr w:type="spellEnd"/>
                  </w:hyperlink>
                  <w:r w:rsidRPr="00E84791">
                    <w:rPr>
                      <w:rStyle w:val="Hyperlink"/>
                      <w:rFonts w:ascii="Garamond" w:hAnsi="Garamond"/>
                      <w:sz w:val="20"/>
                      <w:szCs w:val="20"/>
                    </w:rPr>
                    <w:t xml:space="preserve"> </w:t>
                  </w:r>
                  <w:r w:rsidRPr="00E84791">
                    <w:rPr>
                      <w:rFonts w:ascii="Garamond" w:hAnsi="Garamond"/>
                      <w:color w:val="000000" w:themeColor="text1"/>
                      <w:sz w:val="20"/>
                      <w:szCs w:val="20"/>
                    </w:rPr>
                    <w:t xml:space="preserve">Mat that tracks sleeping pattern. </w:t>
                  </w:r>
                  <w:r w:rsidRPr="00E84791">
                    <w:rPr>
                      <w:rFonts w:ascii="Garamond" w:hAnsi="Garamond"/>
                      <w:sz w:val="20"/>
                      <w:szCs w:val="20"/>
                    </w:rPr>
                    <w:t xml:space="preserve">Worked on a web app that updates live movement tracking (Login: </w:t>
                  </w:r>
                  <w:hyperlink r:id="rId22" w:history="1">
                    <w:r w:rsidRPr="00E84791">
                      <w:rPr>
                        <w:rStyle w:val="Hyperlink"/>
                        <w:rFonts w:ascii="Garamond" w:hAnsi="Garamond"/>
                        <w:sz w:val="20"/>
                        <w:szCs w:val="20"/>
                      </w:rPr>
                      <w:t>test3@gmail.com</w:t>
                    </w:r>
                  </w:hyperlink>
                  <w:r w:rsidRPr="00E84791">
                    <w:rPr>
                      <w:rFonts w:ascii="Garamond" w:hAnsi="Garamond"/>
                      <w:sz w:val="20"/>
                      <w:szCs w:val="20"/>
                    </w:rPr>
                    <w:t xml:space="preserve"> pass: testing). Won Director’s Choice (Professor </w:t>
                  </w:r>
                  <w:proofErr w:type="spellStart"/>
                  <w:r w:rsidRPr="00E84791">
                    <w:rPr>
                      <w:rFonts w:ascii="Garamond" w:hAnsi="Garamond"/>
                      <w:sz w:val="20"/>
                      <w:szCs w:val="20"/>
                    </w:rPr>
                    <w:t>Jefferey</w:t>
                  </w:r>
                  <w:proofErr w:type="spellEnd"/>
                  <w:r w:rsidRPr="00E84791">
                    <w:rPr>
                      <w:rFonts w:ascii="Garamond" w:hAnsi="Garamond"/>
                      <w:sz w:val="20"/>
                      <w:szCs w:val="20"/>
                    </w:rPr>
                    <w:t xml:space="preserve"> </w:t>
                  </w:r>
                  <w:proofErr w:type="spellStart"/>
                  <w:r w:rsidRPr="00E84791">
                    <w:rPr>
                      <w:rFonts w:ascii="Garamond" w:hAnsi="Garamond"/>
                      <w:sz w:val="20"/>
                      <w:szCs w:val="20"/>
                    </w:rPr>
                    <w:t>Babin</w:t>
                  </w:r>
                  <w:proofErr w:type="spellEnd"/>
                  <w:r w:rsidRPr="00E84791">
                    <w:rPr>
                      <w:rFonts w:ascii="Garamond" w:hAnsi="Garamond"/>
                      <w:sz w:val="20"/>
                      <w:szCs w:val="20"/>
                    </w:rPr>
                    <w:t xml:space="preserve"> and Director Gad </w:t>
                  </w:r>
                  <w:proofErr w:type="spellStart"/>
                  <w:r w:rsidRPr="00E84791">
                    <w:rPr>
                      <w:rFonts w:ascii="Garamond" w:hAnsi="Garamond"/>
                      <w:sz w:val="20"/>
                      <w:szCs w:val="20"/>
                    </w:rPr>
                    <w:t>Allon</w:t>
                  </w:r>
                  <w:proofErr w:type="spellEnd"/>
                  <w:r w:rsidRPr="00E84791">
                    <w:rPr>
                      <w:rFonts w:ascii="Garamond" w:hAnsi="Garamond"/>
                      <w:sz w:val="20"/>
                      <w:szCs w:val="20"/>
                    </w:rPr>
                    <w:t xml:space="preserve"> both recommended the product)</w:t>
                  </w:r>
                </w:p>
                <w:p w14:paraId="21B0851F" w14:textId="77777777" w:rsidR="00D632CC" w:rsidRPr="00E84791" w:rsidRDefault="00D632CC" w:rsidP="00CE1FD8">
                  <w:pPr>
                    <w:pStyle w:val="NormalWeb"/>
                    <w:numPr>
                      <w:ilvl w:val="0"/>
                      <w:numId w:val="16"/>
                    </w:numPr>
                    <w:spacing w:before="0" w:beforeAutospacing="0" w:after="0" w:afterAutospacing="0"/>
                    <w:textAlignment w:val="baseline"/>
                    <w:rPr>
                      <w:rFonts w:ascii="Garamond" w:hAnsi="Garamond"/>
                      <w:color w:val="000000" w:themeColor="text1"/>
                      <w:sz w:val="20"/>
                      <w:szCs w:val="20"/>
                    </w:rPr>
                  </w:pPr>
                  <w:r w:rsidRPr="00E84791">
                    <w:rPr>
                      <w:rFonts w:ascii="Garamond" w:hAnsi="Garamond"/>
                      <w:color w:val="000000" w:themeColor="text1"/>
                      <w:sz w:val="20"/>
                      <w:szCs w:val="20"/>
                    </w:rPr>
                    <w:t>2017 SEFMD project "</w:t>
                  </w:r>
                  <w:r w:rsidRPr="00E84791">
                    <w:rPr>
                      <w:rFonts w:ascii="Garamond" w:hAnsi="Garamond"/>
                      <w:bCs/>
                      <w:color w:val="000000" w:themeColor="text1"/>
                      <w:sz w:val="20"/>
                      <w:szCs w:val="20"/>
                      <w:shd w:val="clear" w:color="auto" w:fill="FFFFFF"/>
                    </w:rPr>
                    <w:t>Real Time Heart Rate Variability Analysis through Shimmer ECG Signal Processing</w:t>
                  </w:r>
                  <w:r w:rsidRPr="00E84791">
                    <w:rPr>
                      <w:rFonts w:ascii="Garamond" w:hAnsi="Garamond"/>
                      <w:color w:val="000000" w:themeColor="text1"/>
                      <w:sz w:val="20"/>
                      <w:szCs w:val="20"/>
                    </w:rPr>
                    <w:t>" received 3</w:t>
                  </w:r>
                  <w:r w:rsidRPr="00E84791">
                    <w:rPr>
                      <w:rFonts w:ascii="Garamond" w:hAnsi="Garamond"/>
                      <w:color w:val="000000" w:themeColor="text1"/>
                      <w:sz w:val="20"/>
                      <w:szCs w:val="20"/>
                      <w:vertAlign w:val="superscript"/>
                    </w:rPr>
                    <w:t>rd</w:t>
                  </w:r>
                  <w:r w:rsidRPr="00E84791">
                    <w:rPr>
                      <w:rFonts w:ascii="Garamond" w:hAnsi="Garamond"/>
                      <w:color w:val="000000" w:themeColor="text1"/>
                      <w:sz w:val="20"/>
                      <w:szCs w:val="20"/>
                    </w:rPr>
                    <w:t xml:space="preserve"> place </w:t>
                  </w:r>
                </w:p>
                <w:p w14:paraId="0BEFB129" w14:textId="77777777" w:rsidR="00D632CC" w:rsidRPr="00E84791" w:rsidRDefault="00D632CC" w:rsidP="00CE1FD8">
                  <w:pPr>
                    <w:pStyle w:val="NormalWeb"/>
                    <w:numPr>
                      <w:ilvl w:val="0"/>
                      <w:numId w:val="16"/>
                    </w:numPr>
                    <w:spacing w:before="0" w:beforeAutospacing="0" w:after="0" w:afterAutospacing="0"/>
                    <w:textAlignment w:val="baseline"/>
                    <w:rPr>
                      <w:rFonts w:ascii="Garamond" w:hAnsi="Garamond"/>
                      <w:color w:val="000000"/>
                      <w:sz w:val="20"/>
                      <w:szCs w:val="20"/>
                    </w:rPr>
                  </w:pPr>
                  <w:r w:rsidRPr="00E84791">
                    <w:rPr>
                      <w:rFonts w:ascii="Garamond" w:hAnsi="Garamond"/>
                      <w:color w:val="000000" w:themeColor="text1"/>
                      <w:sz w:val="20"/>
                      <w:szCs w:val="20"/>
                    </w:rPr>
                    <w:t>2016 SEFMD project "</w:t>
                  </w:r>
                  <w:r w:rsidRPr="00E84791">
                    <w:rPr>
                      <w:rFonts w:ascii="Garamond" w:hAnsi="Garamond"/>
                      <w:bCs/>
                      <w:color w:val="000000" w:themeColor="text1"/>
                      <w:sz w:val="20"/>
                      <w:szCs w:val="20"/>
                      <w:shd w:val="clear" w:color="auto" w:fill="FFFFFF"/>
                    </w:rPr>
                    <w:t xml:space="preserve">The Deicer’s </w:t>
                  </w:r>
                  <w:r w:rsidRPr="00E84791">
                    <w:rPr>
                      <w:rFonts w:ascii="Garamond" w:hAnsi="Garamond"/>
                      <w:bCs/>
                      <w:color w:val="000000"/>
                      <w:sz w:val="20"/>
                      <w:szCs w:val="20"/>
                      <w:shd w:val="clear" w:color="auto" w:fill="FFFFFF"/>
                    </w:rPr>
                    <w:t xml:space="preserve">Performance and the Environmental Effect </w:t>
                  </w:r>
                  <w:r w:rsidRPr="00E84791">
                    <w:rPr>
                      <w:rFonts w:ascii="Garamond" w:hAnsi="Garamond"/>
                      <w:color w:val="000000"/>
                      <w:sz w:val="20"/>
                      <w:szCs w:val="20"/>
                    </w:rPr>
                    <w:t>"received outstanding project award</w:t>
                  </w:r>
                </w:p>
                <w:p w14:paraId="056C1C88" w14:textId="77777777" w:rsidR="00D632CC" w:rsidRPr="00E84791" w:rsidRDefault="00D632CC" w:rsidP="00CE1FD8">
                  <w:pPr>
                    <w:pStyle w:val="NormalWeb"/>
                    <w:numPr>
                      <w:ilvl w:val="0"/>
                      <w:numId w:val="16"/>
                    </w:numPr>
                    <w:spacing w:before="0" w:beforeAutospacing="0" w:after="0" w:afterAutospacing="0"/>
                    <w:textAlignment w:val="baseline"/>
                    <w:rPr>
                      <w:rFonts w:ascii="Garamond" w:hAnsi="Garamond"/>
                      <w:color w:val="000000"/>
                      <w:sz w:val="20"/>
                      <w:szCs w:val="20"/>
                    </w:rPr>
                  </w:pPr>
                  <w:r w:rsidRPr="00E84791">
                    <w:rPr>
                      <w:rFonts w:ascii="Garamond" w:hAnsi="Garamond"/>
                      <w:sz w:val="20"/>
                      <w:szCs w:val="20"/>
                    </w:rPr>
                    <w:t>DCDS state team for Michigan State Science Olympiad Competition: team placed 7</w:t>
                  </w:r>
                  <w:r w:rsidRPr="00E84791">
                    <w:rPr>
                      <w:rFonts w:ascii="Garamond" w:hAnsi="Garamond"/>
                      <w:sz w:val="20"/>
                      <w:szCs w:val="20"/>
                      <w:vertAlign w:val="superscript"/>
                    </w:rPr>
                    <w:t>th</w:t>
                  </w:r>
                  <w:r w:rsidRPr="00E84791">
                    <w:rPr>
                      <w:rFonts w:ascii="Garamond" w:hAnsi="Garamond"/>
                      <w:sz w:val="20"/>
                      <w:szCs w:val="20"/>
                    </w:rPr>
                    <w:t xml:space="preserve"> (2015) and 3</w:t>
                  </w:r>
                  <w:r w:rsidRPr="00E84791">
                    <w:rPr>
                      <w:rFonts w:ascii="Garamond" w:hAnsi="Garamond"/>
                      <w:sz w:val="20"/>
                      <w:szCs w:val="20"/>
                      <w:vertAlign w:val="superscript"/>
                    </w:rPr>
                    <w:t>rd</w:t>
                  </w:r>
                  <w:r w:rsidRPr="00E84791">
                    <w:rPr>
                      <w:rFonts w:ascii="Garamond" w:hAnsi="Garamond"/>
                      <w:sz w:val="20"/>
                      <w:szCs w:val="20"/>
                    </w:rPr>
                    <w:t xml:space="preserve"> (2014)</w:t>
                  </w:r>
                </w:p>
                <w:p w14:paraId="1F8F4E72" w14:textId="77777777" w:rsidR="00D632CC" w:rsidRDefault="00D632CC" w:rsidP="00CE1FD8">
                  <w:pPr>
                    <w:pStyle w:val="Heading3"/>
                  </w:pPr>
                </w:p>
                <w:p w14:paraId="57C1385D" w14:textId="77777777" w:rsidR="00D632CC" w:rsidRPr="00EB3873" w:rsidRDefault="00D632CC" w:rsidP="00CE1FD8">
                  <w:pPr>
                    <w:pStyle w:val="Heading3"/>
                  </w:pPr>
                  <w:r>
                    <w:t>Computer</w:t>
                  </w:r>
                </w:p>
                <w:p w14:paraId="2A9C3688" w14:textId="77777777" w:rsidR="00D632CC" w:rsidRDefault="00D632CC" w:rsidP="00CE1FD8">
                  <w:pPr>
                    <w:pStyle w:val="ListParagraph"/>
                    <w:numPr>
                      <w:ilvl w:val="0"/>
                      <w:numId w:val="16"/>
                    </w:numPr>
                    <w:spacing w:after="0" w:line="240" w:lineRule="auto"/>
                    <w:rPr>
                      <w:rFonts w:ascii="Garamond" w:hAnsi="Garamond"/>
                      <w:sz w:val="20"/>
                      <w:szCs w:val="20"/>
                    </w:rPr>
                  </w:pPr>
                  <w:r>
                    <w:rPr>
                      <w:rFonts w:ascii="Garamond" w:hAnsi="Garamond"/>
                      <w:sz w:val="20"/>
                      <w:szCs w:val="20"/>
                    </w:rPr>
                    <w:t xml:space="preserve">Built my </w:t>
                  </w:r>
                  <w:hyperlink r:id="rId23" w:history="1">
                    <w:r w:rsidRPr="0048623F">
                      <w:rPr>
                        <w:rStyle w:val="Hyperlink"/>
                        <w:rFonts w:ascii="Garamond" w:hAnsi="Garamond"/>
                        <w:sz w:val="20"/>
                        <w:szCs w:val="20"/>
                      </w:rPr>
                      <w:t>own personal website</w:t>
                    </w:r>
                  </w:hyperlink>
                  <w:r>
                    <w:rPr>
                      <w:rFonts w:ascii="Garamond" w:hAnsi="Garamond"/>
                      <w:sz w:val="20"/>
                      <w:szCs w:val="20"/>
                    </w:rPr>
                    <w:t xml:space="preserve"> using HTML</w:t>
                  </w:r>
                </w:p>
                <w:p w14:paraId="45E4C4B7" w14:textId="77777777" w:rsidR="00D632CC" w:rsidRPr="00E84791" w:rsidRDefault="00D632CC" w:rsidP="00CE1FD8">
                  <w:pPr>
                    <w:pStyle w:val="ListParagraph"/>
                    <w:numPr>
                      <w:ilvl w:val="0"/>
                      <w:numId w:val="16"/>
                    </w:numPr>
                    <w:spacing w:after="0" w:line="240" w:lineRule="auto"/>
                    <w:rPr>
                      <w:rFonts w:ascii="Garamond" w:hAnsi="Garamond"/>
                      <w:sz w:val="20"/>
                      <w:szCs w:val="20"/>
                    </w:rPr>
                  </w:pPr>
                  <w:r w:rsidRPr="00E84791">
                    <w:rPr>
                      <w:rFonts w:ascii="Garamond" w:hAnsi="Garamond"/>
                      <w:sz w:val="20"/>
                      <w:szCs w:val="20"/>
                    </w:rPr>
                    <w:t>Group Leader of DCDS Computer Competition Club (Grade 9-12)</w:t>
                  </w:r>
                </w:p>
                <w:p w14:paraId="745B7AFE" w14:textId="77777777" w:rsidR="00D632CC" w:rsidRPr="00E84791" w:rsidRDefault="00D632CC" w:rsidP="00CE1FD8">
                  <w:pPr>
                    <w:pStyle w:val="ListParagraph"/>
                    <w:numPr>
                      <w:ilvl w:val="0"/>
                      <w:numId w:val="16"/>
                    </w:numPr>
                    <w:spacing w:after="0" w:line="240" w:lineRule="auto"/>
                    <w:rPr>
                      <w:rFonts w:ascii="Garamond" w:hAnsi="Garamond"/>
                      <w:sz w:val="20"/>
                      <w:szCs w:val="20"/>
                    </w:rPr>
                  </w:pPr>
                  <w:r w:rsidRPr="00E84791">
                    <w:rPr>
                      <w:rFonts w:ascii="Garamond" w:hAnsi="Garamond"/>
                      <w:sz w:val="20"/>
                      <w:szCs w:val="20"/>
                    </w:rPr>
                    <w:t>USA Computing Olympiad (USACO) Silver Division (Grade 10-12)</w:t>
                  </w:r>
                </w:p>
                <w:p w14:paraId="748A4C4B" w14:textId="77777777" w:rsidR="00D632CC" w:rsidRPr="00E84791" w:rsidRDefault="00D632CC" w:rsidP="00CE1FD8">
                  <w:pPr>
                    <w:pStyle w:val="ListParagraph"/>
                    <w:numPr>
                      <w:ilvl w:val="0"/>
                      <w:numId w:val="16"/>
                    </w:numPr>
                    <w:spacing w:after="0" w:line="240" w:lineRule="auto"/>
                    <w:rPr>
                      <w:rFonts w:ascii="Garamond" w:hAnsi="Garamond"/>
                      <w:sz w:val="20"/>
                      <w:szCs w:val="20"/>
                    </w:rPr>
                  </w:pPr>
                  <w:r w:rsidRPr="00E84791">
                    <w:rPr>
                      <w:rFonts w:ascii="Garamond" w:hAnsi="Garamond"/>
                      <w:sz w:val="20"/>
                      <w:szCs w:val="20"/>
                    </w:rPr>
                    <w:t>State SIGCS/EMU-H.S. Programming Competition 1st place (Grade 10)</w:t>
                  </w:r>
                </w:p>
                <w:p w14:paraId="789DDA58" w14:textId="77777777" w:rsidR="00D632CC" w:rsidRPr="00BC6618" w:rsidRDefault="00A9327C" w:rsidP="00CE1FD8">
                  <w:pPr>
                    <w:pStyle w:val="ListParagraph"/>
                    <w:numPr>
                      <w:ilvl w:val="0"/>
                      <w:numId w:val="16"/>
                    </w:numPr>
                    <w:shd w:val="clear" w:color="auto" w:fill="FFFFFF"/>
                    <w:spacing w:after="0" w:line="240" w:lineRule="auto"/>
                    <w:rPr>
                      <w:rFonts w:ascii="Garamond" w:hAnsi="Garamond"/>
                      <w:sz w:val="20"/>
                      <w:szCs w:val="20"/>
                    </w:rPr>
                  </w:pPr>
                  <w:hyperlink r:id="rId24" w:history="1">
                    <w:r w:rsidR="00D632CC" w:rsidRPr="00E84791">
                      <w:rPr>
                        <w:rStyle w:val="Hyperlink"/>
                        <w:rFonts w:ascii="Garamond" w:eastAsia="Times New Roman" w:hAnsi="Garamond"/>
                        <w:sz w:val="20"/>
                        <w:szCs w:val="20"/>
                      </w:rPr>
                      <w:t>NCWIT Aspirations</w:t>
                    </w:r>
                  </w:hyperlink>
                  <w:r w:rsidR="00D632CC" w:rsidRPr="00E84791">
                    <w:rPr>
                      <w:rFonts w:ascii="Garamond" w:eastAsia="Times New Roman" w:hAnsi="Garamond"/>
                      <w:color w:val="222222"/>
                      <w:sz w:val="20"/>
                      <w:szCs w:val="20"/>
                    </w:rPr>
                    <w:t xml:space="preserve"> in Computing Award recipient (2018)</w:t>
                  </w:r>
                </w:p>
                <w:p w14:paraId="5ACE60F9" w14:textId="77777777" w:rsidR="00D632CC" w:rsidRPr="00BC6618" w:rsidRDefault="00D632CC" w:rsidP="00CE1FD8">
                  <w:pPr>
                    <w:shd w:val="clear" w:color="auto" w:fill="FFFFFF"/>
                    <w:spacing w:after="0" w:line="240" w:lineRule="auto"/>
                    <w:rPr>
                      <w:rFonts w:ascii="Garamond" w:hAnsi="Garamond"/>
                    </w:rPr>
                  </w:pPr>
                </w:p>
                <w:p w14:paraId="3A6B05CD" w14:textId="77777777" w:rsidR="00D632CC" w:rsidRPr="005152F2" w:rsidRDefault="00D632CC" w:rsidP="00CE1FD8">
                  <w:pPr>
                    <w:pStyle w:val="Heading2"/>
                    <w:ind w:left="360"/>
                  </w:pPr>
                  <w:r>
                    <w:t>Community Service general</w:t>
                  </w:r>
                </w:p>
                <w:p w14:paraId="36CA5F0B" w14:textId="77777777" w:rsidR="00D632CC" w:rsidRPr="00834E04" w:rsidRDefault="00D632CC" w:rsidP="00CE1FD8">
                  <w:pPr>
                    <w:pStyle w:val="Heading3"/>
                  </w:pPr>
                  <w:r>
                    <w:t>Honors</w:t>
                  </w:r>
                </w:p>
                <w:p w14:paraId="0CACED1C" w14:textId="77777777" w:rsidR="00D632CC" w:rsidRPr="0019638F" w:rsidRDefault="00D632CC" w:rsidP="00CE1FD8">
                  <w:pPr>
                    <w:pStyle w:val="ListParagraph"/>
                    <w:numPr>
                      <w:ilvl w:val="0"/>
                      <w:numId w:val="16"/>
                    </w:numPr>
                    <w:spacing w:after="0" w:line="240" w:lineRule="auto"/>
                    <w:rPr>
                      <w:rFonts w:ascii="Garamond" w:hAnsi="Garamond"/>
                      <w:sz w:val="20"/>
                      <w:szCs w:val="20"/>
                    </w:rPr>
                  </w:pPr>
                  <w:r w:rsidRPr="0019638F">
                    <w:rPr>
                      <w:rFonts w:ascii="Garamond" w:hAnsi="Garamond"/>
                      <w:sz w:val="20"/>
                      <w:szCs w:val="20"/>
                    </w:rPr>
                    <w:t>The President’s Volunteer Service Gold Award (Grade 10-11)</w:t>
                  </w:r>
                </w:p>
                <w:p w14:paraId="611102EB" w14:textId="77777777" w:rsidR="00D632CC" w:rsidRPr="0019638F" w:rsidRDefault="00D632CC" w:rsidP="00CE1FD8">
                  <w:pPr>
                    <w:pStyle w:val="ListParagraph"/>
                    <w:numPr>
                      <w:ilvl w:val="0"/>
                      <w:numId w:val="16"/>
                    </w:numPr>
                    <w:spacing w:after="0" w:line="240" w:lineRule="auto"/>
                    <w:rPr>
                      <w:rFonts w:ascii="Garamond" w:hAnsi="Garamond"/>
                      <w:sz w:val="20"/>
                      <w:szCs w:val="20"/>
                    </w:rPr>
                  </w:pPr>
                  <w:r w:rsidRPr="0019638F">
                    <w:rPr>
                      <w:rFonts w:ascii="Garamond" w:hAnsi="Garamond"/>
                      <w:sz w:val="20"/>
                      <w:szCs w:val="20"/>
                    </w:rPr>
                    <w:t>2016 Michigan Governor’s Serve Award: Youth Volunteer of the Year</w:t>
                  </w:r>
                </w:p>
                <w:p w14:paraId="64A9D09A" w14:textId="77777777" w:rsidR="00D632CC" w:rsidRPr="0019638F" w:rsidRDefault="00D632CC" w:rsidP="00CE1FD8">
                  <w:pPr>
                    <w:pStyle w:val="NormalWeb"/>
                    <w:numPr>
                      <w:ilvl w:val="0"/>
                      <w:numId w:val="16"/>
                    </w:numPr>
                    <w:spacing w:before="0" w:beforeAutospacing="0" w:after="0" w:afterAutospacing="0"/>
                    <w:textAlignment w:val="baseline"/>
                    <w:rPr>
                      <w:rFonts w:ascii="Garamond" w:hAnsi="Garamond"/>
                      <w:color w:val="000000"/>
                      <w:sz w:val="20"/>
                      <w:szCs w:val="20"/>
                    </w:rPr>
                  </w:pPr>
                  <w:r w:rsidRPr="0019638F">
                    <w:rPr>
                      <w:rFonts w:ascii="Garamond" w:hAnsi="Garamond"/>
                      <w:color w:val="000000"/>
                      <w:sz w:val="20"/>
                      <w:szCs w:val="20"/>
                    </w:rPr>
                    <w:t>1 of 55 Joy Maker Ambassador</w:t>
                  </w:r>
                  <w:r>
                    <w:rPr>
                      <w:rFonts w:ascii="Garamond" w:hAnsi="Garamond"/>
                      <w:color w:val="000000"/>
                      <w:sz w:val="20"/>
                      <w:szCs w:val="20"/>
                    </w:rPr>
                    <w:t>s</w:t>
                  </w:r>
                  <w:r w:rsidRPr="0019638F">
                    <w:rPr>
                      <w:rFonts w:ascii="Garamond" w:hAnsi="Garamond"/>
                      <w:color w:val="000000"/>
                      <w:sz w:val="20"/>
                      <w:szCs w:val="20"/>
                    </w:rPr>
                    <w:t xml:space="preserve"> in the nation representing Michigan selected by </w:t>
                  </w:r>
                  <w:proofErr w:type="spellStart"/>
                  <w:r w:rsidRPr="0019638F">
                    <w:rPr>
                      <w:rFonts w:ascii="Garamond" w:hAnsi="Garamond"/>
                      <w:color w:val="000000"/>
                      <w:sz w:val="20"/>
                      <w:szCs w:val="20"/>
                    </w:rPr>
                    <w:t>GenerationOn</w:t>
                  </w:r>
                  <w:proofErr w:type="spellEnd"/>
                </w:p>
                <w:p w14:paraId="61B49EFA" w14:textId="77777777" w:rsidR="00D632CC" w:rsidRPr="001800CA" w:rsidRDefault="00D632CC" w:rsidP="00CE1FD8">
                  <w:pPr>
                    <w:pStyle w:val="ListParagraph"/>
                    <w:numPr>
                      <w:ilvl w:val="0"/>
                      <w:numId w:val="16"/>
                    </w:numPr>
                    <w:spacing w:after="0" w:line="240" w:lineRule="auto"/>
                    <w:rPr>
                      <w:rFonts w:ascii="Garamond" w:hAnsi="Garamond"/>
                      <w:color w:val="000000" w:themeColor="text1"/>
                      <w:sz w:val="20"/>
                      <w:szCs w:val="20"/>
                    </w:rPr>
                  </w:pPr>
                  <w:r w:rsidRPr="001800CA">
                    <w:rPr>
                      <w:rFonts w:ascii="Garamond" w:hAnsi="Garamond"/>
                      <w:color w:val="000000" w:themeColor="text1"/>
                      <w:sz w:val="20"/>
                      <w:szCs w:val="20"/>
                    </w:rPr>
                    <w:t>Disney Summer of Service Award (2016)</w:t>
                  </w:r>
                </w:p>
                <w:p w14:paraId="6943C066" w14:textId="77777777" w:rsidR="00D632CC" w:rsidRDefault="00D632CC" w:rsidP="00CE1FD8">
                  <w:pPr>
                    <w:pStyle w:val="ListParagraph"/>
                    <w:numPr>
                      <w:ilvl w:val="0"/>
                      <w:numId w:val="16"/>
                    </w:numPr>
                    <w:spacing w:after="0" w:line="240" w:lineRule="auto"/>
                    <w:rPr>
                      <w:rFonts w:ascii="Garamond" w:hAnsi="Garamond"/>
                      <w:color w:val="000000" w:themeColor="text1"/>
                      <w:sz w:val="20"/>
                      <w:szCs w:val="20"/>
                    </w:rPr>
                  </w:pPr>
                  <w:r>
                    <w:rPr>
                      <w:rFonts w:ascii="Garamond" w:hAnsi="Garamond"/>
                      <w:color w:val="000000" w:themeColor="text1"/>
                      <w:sz w:val="20"/>
                      <w:szCs w:val="20"/>
                    </w:rPr>
                    <w:t>Stephen J. Brady</w:t>
                  </w:r>
                  <w:r w:rsidRPr="001800CA">
                    <w:rPr>
                      <w:rFonts w:ascii="Garamond" w:hAnsi="Garamond"/>
                      <w:color w:val="000000" w:themeColor="text1"/>
                      <w:sz w:val="20"/>
                      <w:szCs w:val="20"/>
                    </w:rPr>
                    <w:t xml:space="preserve"> Stop Hunger Regional Honoree by Sodexo Stop Hunger Foundation (2018)</w:t>
                  </w:r>
                </w:p>
                <w:p w14:paraId="6738F240" w14:textId="77777777" w:rsidR="00D632CC" w:rsidRDefault="00D632CC" w:rsidP="00CE1FD8">
                  <w:pPr>
                    <w:pStyle w:val="ListParagraph"/>
                    <w:numPr>
                      <w:ilvl w:val="0"/>
                      <w:numId w:val="16"/>
                    </w:numPr>
                    <w:spacing w:after="0" w:line="240" w:lineRule="auto"/>
                    <w:rPr>
                      <w:rFonts w:ascii="Garamond" w:hAnsi="Garamond"/>
                      <w:color w:val="000000" w:themeColor="text1"/>
                      <w:sz w:val="20"/>
                      <w:szCs w:val="20"/>
                    </w:rPr>
                  </w:pPr>
                  <w:r w:rsidRPr="00BC6618">
                    <w:rPr>
                      <w:rFonts w:ascii="Garamond" w:hAnsi="Garamond"/>
                      <w:color w:val="000000" w:themeColor="text1"/>
                      <w:sz w:val="20"/>
                      <w:szCs w:val="20"/>
                    </w:rPr>
                    <w:t>Kohl’s Kids Who Care scholarship program national winner (2014)</w:t>
                  </w:r>
                </w:p>
                <w:p w14:paraId="0EB2825B" w14:textId="77777777" w:rsidR="00D632CC" w:rsidRDefault="00D632CC" w:rsidP="00CE1FD8">
                  <w:pPr>
                    <w:pStyle w:val="Heading3"/>
                  </w:pPr>
                </w:p>
                <w:p w14:paraId="713F8F42" w14:textId="77777777" w:rsidR="00D632CC" w:rsidRPr="00EB3873" w:rsidRDefault="00D632CC" w:rsidP="00CE1FD8">
                  <w:pPr>
                    <w:pStyle w:val="Heading3"/>
                  </w:pPr>
                  <w:r>
                    <w:t>Disney dreamers academy</w:t>
                  </w:r>
                </w:p>
                <w:p w14:paraId="2E67CBA4" w14:textId="77777777" w:rsidR="00D632CC" w:rsidRDefault="00A9327C" w:rsidP="00CE1FD8">
                  <w:pPr>
                    <w:pStyle w:val="ListParagraph"/>
                    <w:numPr>
                      <w:ilvl w:val="0"/>
                      <w:numId w:val="17"/>
                    </w:numPr>
                    <w:spacing w:after="0" w:line="240" w:lineRule="auto"/>
                    <w:jc w:val="both"/>
                    <w:rPr>
                      <w:rFonts w:ascii="Garamond" w:hAnsi="Garamond"/>
                    </w:rPr>
                  </w:pPr>
                  <w:hyperlink r:id="rId25" w:history="1">
                    <w:r w:rsidR="00D632CC" w:rsidRPr="00BC1BC4">
                      <w:rPr>
                        <w:rStyle w:val="Hyperlink"/>
                        <w:rFonts w:ascii="Garamond" w:hAnsi="Garamond"/>
                      </w:rPr>
                      <w:t>1 of 100 students</w:t>
                    </w:r>
                  </w:hyperlink>
                  <w:r w:rsidR="00D632CC">
                    <w:rPr>
                      <w:rFonts w:ascii="Garamond" w:hAnsi="Garamond"/>
                    </w:rPr>
                    <w:t xml:space="preserve"> chosen nationwide. Partnered with Steve Harvey, </w:t>
                  </w:r>
                  <w:hyperlink r:id="rId26" w:history="1">
                    <w:r w:rsidR="00D632CC" w:rsidRPr="00834E04">
                      <w:rPr>
                        <w:rStyle w:val="Hyperlink"/>
                        <w:rFonts w:ascii="Garamond" w:hAnsi="Garamond"/>
                      </w:rPr>
                      <w:t>Class of 2018</w:t>
                    </w:r>
                  </w:hyperlink>
                  <w:r w:rsidR="00D632CC">
                    <w:rPr>
                      <w:rFonts w:ascii="Garamond" w:hAnsi="Garamond"/>
                    </w:rPr>
                    <w:t>.</w:t>
                  </w:r>
                </w:p>
                <w:p w14:paraId="5EFC255F" w14:textId="77777777" w:rsidR="00D632CC" w:rsidRPr="00CE1FD8" w:rsidRDefault="00D632CC" w:rsidP="00CE1FD8">
                  <w:pPr>
                    <w:pStyle w:val="ListParagraph"/>
                    <w:numPr>
                      <w:ilvl w:val="0"/>
                      <w:numId w:val="17"/>
                    </w:numPr>
                    <w:spacing w:after="0" w:line="240" w:lineRule="auto"/>
                    <w:jc w:val="both"/>
                    <w:rPr>
                      <w:rFonts w:ascii="Garamond" w:hAnsi="Garamond"/>
                    </w:rPr>
                  </w:pPr>
                  <w:r>
                    <w:rPr>
                      <w:rFonts w:ascii="Garamond" w:hAnsi="Garamond"/>
                    </w:rPr>
                    <w:t xml:space="preserve">Co-Founded </w:t>
                  </w:r>
                  <w:hyperlink r:id="rId27" w:history="1">
                    <w:r w:rsidRPr="00130931">
                      <w:rPr>
                        <w:rStyle w:val="Hyperlink"/>
                        <w:rFonts w:ascii="Garamond" w:hAnsi="Garamond"/>
                      </w:rPr>
                      <w:t>National Dreamers Association</w:t>
                    </w:r>
                  </w:hyperlink>
                </w:p>
              </w:tc>
            </w:tr>
          </w:tbl>
          <w:p w14:paraId="0FD27D64" w14:textId="77777777" w:rsidR="00D632CC" w:rsidRPr="005152F2" w:rsidRDefault="00D632CC" w:rsidP="00CE1FD8">
            <w:pPr>
              <w:jc w:val="both"/>
            </w:pPr>
          </w:p>
        </w:tc>
      </w:tr>
    </w:tbl>
    <w:p w14:paraId="3BEBAC5D" w14:textId="797B710A" w:rsidR="00E941EF" w:rsidRPr="00774950" w:rsidRDefault="00E941EF" w:rsidP="00774950">
      <w:pPr>
        <w:jc w:val="both"/>
      </w:pPr>
    </w:p>
    <w:sectPr w:rsidR="00E941EF" w:rsidRPr="00774950" w:rsidSect="00B55841">
      <w:pgSz w:w="12240" w:h="15840"/>
      <w:pgMar w:top="720" w:right="720" w:bottom="720" w:left="720" w:header="576"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CF9F2" w14:textId="77777777" w:rsidR="00A9327C" w:rsidRDefault="00A9327C" w:rsidP="003856C9">
      <w:pPr>
        <w:spacing w:after="0" w:line="240" w:lineRule="auto"/>
      </w:pPr>
      <w:r>
        <w:separator/>
      </w:r>
    </w:p>
  </w:endnote>
  <w:endnote w:type="continuationSeparator" w:id="0">
    <w:p w14:paraId="50313AAF" w14:textId="77777777" w:rsidR="00A9327C" w:rsidRDefault="00A9327C"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华文中宋">
    <w:charset w:val="86"/>
    <w:family w:val="auto"/>
    <w:pitch w:val="variable"/>
    <w:sig w:usb0="00000287" w:usb1="080F0000" w:usb2="00000010" w:usb3="00000000" w:csb0="0004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F2DA0" w14:textId="5A7AB4B4" w:rsidR="003856C9" w:rsidRDefault="003856C9" w:rsidP="00CE1FD8">
    <w:pPr>
      <w:pStyle w:val="Footer"/>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17FFB" w14:textId="77777777" w:rsidR="00A9327C" w:rsidRDefault="00A9327C" w:rsidP="003856C9">
      <w:pPr>
        <w:spacing w:after="0" w:line="240" w:lineRule="auto"/>
      </w:pPr>
      <w:r>
        <w:separator/>
      </w:r>
    </w:p>
  </w:footnote>
  <w:footnote w:type="continuationSeparator" w:id="0">
    <w:p w14:paraId="76C9B52C" w14:textId="77777777" w:rsidR="00A9327C" w:rsidRDefault="00A9327C" w:rsidP="003856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00971" w14:textId="77777777" w:rsidR="00DC79BB" w:rsidRDefault="00DC79BB" w:rsidP="007615E7">
    <w:pPr>
      <w:pStyle w:val="Header"/>
    </w:pPr>
    <w:r w:rsidRPr="00DC79BB">
      <w:rPr>
        <w:noProof/>
        <w:lang w:eastAsia="zh-CN"/>
      </w:rPr>
      <mc:AlternateContent>
        <mc:Choice Requires="wpg">
          <w:drawing>
            <wp:anchor distT="0" distB="0" distL="114300" distR="114300" simplePos="0" relativeHeight="251663360" behindDoc="0" locked="1" layoutInCell="1" allowOverlap="1" wp14:anchorId="773CA01D" wp14:editId="19864BEA">
              <wp:simplePos x="0" y="0"/>
              <wp:positionH relativeFrom="page">
                <wp:posOffset>462280</wp:posOffset>
              </wp:positionH>
              <wp:positionV relativeFrom="page">
                <wp:posOffset>123825</wp:posOffset>
              </wp:positionV>
              <wp:extent cx="6812280" cy="220980"/>
              <wp:effectExtent l="0" t="0" r="16510" b="33020"/>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220980"/>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0</wp14:pctHeight>
              </wp14:sizeRelV>
            </wp:anchor>
          </w:drawing>
        </mc:Choice>
        <mc:Fallback>
          <w:pict>
            <v:group w14:anchorId="2535F0DC" id="Group 17" o:spid="_x0000_s1026" alt="Header graphic design with grey rectangles in various angles" style="position:absolute;margin-left:36.4pt;margin-top:9.75pt;width:536.4pt;height:17.4pt;z-index:251663360;mso-width-percent:877;mso-position-horizontal-relative:page;mso-position-vertical-relative:page;mso-width-percent:877" coordsize="4329,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">
              <o:lock v:ext="edit" aspectratio="t"/>
              <v:shape id="Freeform 46" o:spid="_x0000_s1027" style="position:absolute;width:1024;height:275;visibility:visible;mso-wrap-style:square;v-text-anchor:top" coordsize="10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ask4wgAA&#10;ANsAAAAPAAAAZHJzL2Rvd25yZXYueG1sRI9Ra8IwFIXfB/sP4Q58m4nDFalGkcFAEGSz/oBrc22L&#10;zU1JMlv99UYQ9ng453yHs1gNthUX8qFxrGEyViCIS2carjQciu/3GYgQkQ22jknDlQKslq8vC8yN&#10;6/mXLvtYiQThkKOGOsYulzKUNVkMY9cRJ+/kvMWYpK+k8dgnuG3lh1KZtNhwWqixo6+ayvP+z2pQ&#10;n165nSp27mz77KfIjup23Wo9ehvWcxCRhvgffrY3RsM0g8eX9AP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dqyTjCAAAA2wAAAA8AAAAAAAAAAAAAAAAAlwIAAGRycy9kb3du&#10;cmV2LnhtbFBLBQYAAAAABAAEAPUAAACGAwAAAAA=&#10;" path="m944,191l1018,236,1022,239,1024,240,963,275,944,275,944,191xm787,93l866,143,866,275,787,275,787,93xm630,0l635,,709,45,709,275,630,275,630,0xm472,0l550,,550,275,472,275,472,0xm315,0l393,,393,275,315,275,315,0xm158,0l236,,236,275,158,275,158,0xm0,0l78,,78,275,,275,,0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g1k+xgAA&#10;ANsAAAAPAAAAZHJzL2Rvd25yZXYueG1sRI/dagIxFITvC32HcAreabZFtu1qFCsKglqtrXh72Jz9&#10;oZuTdRN1fXtTEHo5zMw3zHDcmkqcqXGlZQXPvQgEcWp1ybmCn+959w2E88gaK8uk4EoOxqPHhyEm&#10;2l74i847n4sAYZeggsL7OpHSpQUZdD1bEwcvs41BH2STS93gJcBNJV+iKJYGSw4LBdY0LSj93Z2M&#10;gvfj9rSexP5jFWf72T77XB6izVKpzlM7GYDw1Pr/8L290Ar6r/D3JfwAObo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g1k+xgAAANsAAAAPAAAAAAAAAAAAAAAAAJcCAABkcnMv&#10;ZG93bnJldi54bWxQSwUGAAAAAAQABAD1AAAAigMAAAAA&#10;" path="m182,26l252,35,186,35,182,26xm0,0l3,2,91,14,100,35,14,35,,0xm0,0l0,,,2,,0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fRAvwAA&#10;ANsAAAAPAAAAZHJzL2Rvd25yZXYueG1sRE/LisIwFN0L/kO4gjubqoNKbRQpI7iawcfG3aW5tsXm&#10;piQZrX79ZDEwy8N559vetOJBzjeWFUyTFARxaXXDlYLLeT9ZgfABWWNrmRS8yMN2MxzkmGn75CM9&#10;TqESMYR9hgrqELpMSl/WZNAntiOO3M06gyFCV0nt8BnDTStnabqQBhuODTV2VNRU3k8/RkExX4a3&#10;49mX+64Kc/006fWMF6XGo363BhGoD//iP/dBK/iIY+OX+APk5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NV9EC/AAAA2wAAAA8AAAAAAAAAAAAAAAAAlwIAAGRycy9kb3ducmV2&#10;LnhtbFBLBQYAAAAABAAEAPUAAACDAwAAAAA=&#10;" path="m8,69l8,69,8,69,8,69xm0,0l80,,81,13,11,68,8,65,,0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c7SfwQAA&#10;ANoAAAAPAAAAZHJzL2Rvd25yZXYueG1sRE9La8JAEL4L/odlhF5K3W0PYlNXKS2l1YLQVPA6ZMck&#10;mJ0N2c3Df+8GBE/Dx/ec1Wawleio8aVjDc9zBYI4c6bkXMPh/+tpCcIHZIOVY9JwIQ+b9XSywsS4&#10;nv+oS0MuYgj7BDUUIdSJlD4ryKKfu5o4cifXWAwRNrk0DfYx3FbyRamFtFhybCiwpo+CsnPaWg2P&#10;9ac871X2q3BJ21P5emzz3bfWD7Ph/Q1EoCHcxTf3j4nzYXxlvHJ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HO0n8EAAADaAAAADwAAAAAAAAAAAAAAAACXAgAAZHJzL2Rvd25y&#10;ZXYueG1sUEsFBgAAAAAEAAQA9QAAAIUDAAAAAA==&#10;" path="m1233,119l1233,219,1161,275,1031,275,1233,119xm0,69l0,69,,69,,69xm1128,0l1233,,1233,18,900,275,771,275,1128,0xm869,0l998,,641,275,512,275,869,0xm609,0l739,,382,275,268,275,261,270,609,0xm349,0l480,,196,219,142,177,139,173,132,168,349,0xm90,0l220,,68,117,3,68,73,13,90,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9z2OxAAA&#10;ANsAAAAPAAAAZHJzL2Rvd25yZXYueG1sRI/BTsMwDIbvSLxDZCRuLGUSaJRlE6qEYIzLBg/gNaap&#10;aJyuMWvh6fEBiaP1+//8ebmeYmdONOQ2sYPrWQGGuE6+5cbB+9vj1QJMFmSPXWJy8E0Z1qvzsyWW&#10;Po28o9NeGqMQziU6CCJ9aW2uA0XMs9QTa/aRhoii49BYP+Co8NjZeVHc2ogt64WAPVWB6s/9V1SN&#10;p9eX7V21mR82h1F+JBy3i+ro3OXF9HAPRmiS/+W/9rN3cKP2+osCw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fc9jsQAAADbAAAADwAAAAAAAAAAAAAAAACXAgAAZHJzL2Rv&#10;d25yZXYueG1sUEsFBgAAAAAEAAQA9QAAAIgDAAAAAA==&#10;" path="m301,0l328,,332,18,301,0xm0,0l151,,361,129,365,148,365,148,387,239,383,236,309,191,231,143,152,93,74,45,,0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AQGwgAA&#10;ANsAAAAPAAAAZHJzL2Rvd25yZXYueG1sRI9Pi8IwFMTvC36H8AQvy5rW3S3aNYoIwl51/5wfzbMp&#10;27yUJNrqpzeCsMdhZn7DLNeDbcWZfGgcK8inGQjiyumGawXfX7uXOYgQkTW2jknBhQKsV6OnJZba&#10;9byn8yHWIkE4lKjAxNiVUobKkMUwdR1x8o7OW4xJ+lpqj32C21bOsqyQFhtOCwY72hqq/g4nq+C1&#10;z4uiv/rF2+Jqur35febsh5SajIfNB4hIQ/wPP9qfWsF7Dvcv6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GcBAbCAAAA2wAAAA8AAAAAAAAAAAAAAAAAlwIAAGRycy9kb3du&#10;cmV2LnhtbFBLBQYAAAAABAAEAPUAAACGAwAAAAA=&#10;" path="m63,169l848,275,252,275,182,266,91,254,3,242,,240,,240,,240,,240,63,169xm191,26l1431,192,1471,275,1444,275,128,97,191,26xm593,0l1189,,1348,21,1389,107,593,0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WzbwwAA&#10;ANsAAAAPAAAAZHJzL2Rvd25yZXYueG1sRI9Ba8JAFITvBf/D8gRvdaOglOgqKlhKTzWKXp/ZZxLN&#10;vk2yW5P+e1coeBxm5htmvuxMKe7UuMKygtEwAkGcWl1wpuCw375/gHAeWWNpmRT8kYPlovc2x1jb&#10;lnd0T3wmAoRdjApy76tYSpfmZNANbUUcvIttDPogm0zqBtsAN6UcR9FUGiw4LORY0San9Jb8GgUn&#10;Xe/SxK8/fzbf5/rYTvd1W1+VGvS71QyEp86/wv/tL61gMobnl/AD5O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yWzbwwAAANsAAAAPAAAAAAAAAAAAAAAAAJcCAABkcnMvZG93&#10;bnJldi54bWxQSwUGAAAAAAQABAD1AAAAhwMAAAAA&#10;" path="m735,65l738,68,803,117,867,168,874,173,877,177,924,275,836,275,735,69,735,69,735,69,735,68,735,68,735,65xm735,65l735,65,735,65,735,65xm526,0l615,,748,275,661,275,526,0xm352,0l439,,573,275,485,275,352,0xm176,0l263,,398,275,310,275,176,0xm0,0l89,,222,275,135,275,,0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GQwxQAA&#10;ANsAAAAPAAAAZHJzL2Rvd25yZXYueG1sRI9Ba8JAFITvQv/D8gq96W5bFIluQilY9aBgbIXeXrOv&#10;SWj2bchuNf57VxA8DjPzDTPPetuII3W+dqzheaRAEBfO1Fxq+NwvhlMQPiAbbByThjN5yNKHwRwT&#10;4068o2MeShEh7BPUUIXQJlL6oiKLfuRa4uj9us5iiLIrpenwFOG2kS9KTaTFmuNChS29V1T85f9W&#10;wyHfu/P6S32sN2ZhfrbT5bdql1o/PfZvMxCB+nAP39oro2H8Ctcv8QfI9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JAZDDFAAAA2wAAAA8AAAAAAAAAAAAAAAAAlwIAAGRycy9k&#10;b3ducmV2LnhtbFBLBQYAAAAABAAEAPUAAACJAwAAAAA=&#10;" path="m0,0l79,,87,65,87,68,87,68,,0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PEYxAAA&#10;ANsAAAAPAAAAZHJzL2Rvd25yZXYueG1sRI/dasJAFITvC32H5RS8043VFo2uUkVFqTf+PMAhe0yC&#10;2bMxuybx7d2C0MthZr5hpvPWFKKmyuWWFfR7EQjixOqcUwXn07o7AuE8ssbCMil4kIP57P1tirG2&#10;DR+oPvpUBAi7GBVk3pexlC7JyKDr2ZI4eBdbGfRBVqnUFTYBbgr5GUXf0mDOYSHDkpYZJdfj3SjY&#10;NL92fNVmv7ut6LI43YeDfr1VqvPR/kxAeGr9f/jV3moFX0P4+xJ+gJw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DTxGMQAAADbAAAADwAAAAAAAAAAAAAAAACXAgAAZHJzL2Rv&#10;d25yZXYueG1sUEsFBgAAAAAEAAQA9QAAAIgDAAAAAA==&#10;" path="m170,0l276,,252,26,189,97,124,169,61,240,61,240,61,240,59,239,59,239,37,148,37,148,170,0xm0,0l63,,13,56,4,18,,0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YaVxAAA&#10;ANsAAAAPAAAAZHJzL2Rvd25yZXYueG1sRI9BawIxFITvBf9DeIXealZBka1RWrHQwiqoFTw+Ns/d&#10;pZuXJUnX9N8bQfA4zMw3zHwZTSt6cr6xrGA0zEAQl1Y3XCn4OXy+zkD4gKyxtUwK/snDcjF4mmOu&#10;7YV31O9DJRKEfY4K6hC6XEpf1mTQD21HnLyzdQZDkq6S2uElwU0rx1k2lQYbTgs1drSqqfzd/xkF&#10;32b9URzDeeNGXd9PiyJui1NU6uU5vr+BCBTDI3xvf2kFkwncvqQfIB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VmGlcQAAADbAAAADwAAAAAAAAAAAAAAAACXAgAAZHJzL2Rv&#10;d25yZXYueG1sUEsFBgAAAAAEAAQA9QAAAIgDAAAAAA==&#10;" path="m59,0l59,,59,,73,35,,35,57,2,59,2,59,,59,,59,0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1E85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1E23F9C"/>
    <w:multiLevelType w:val="hybridMultilevel"/>
    <w:tmpl w:val="6504A6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4707E"/>
    <w:multiLevelType w:val="hybridMultilevel"/>
    <w:tmpl w:val="E0BAF6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B55635"/>
    <w:multiLevelType w:val="hybridMultilevel"/>
    <w:tmpl w:val="DA404C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FE772D"/>
    <w:multiLevelType w:val="hybridMultilevel"/>
    <w:tmpl w:val="B4B89B8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22455D4B"/>
    <w:multiLevelType w:val="hybridMultilevel"/>
    <w:tmpl w:val="8548A0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271616D"/>
    <w:multiLevelType w:val="hybridMultilevel"/>
    <w:tmpl w:val="BCC46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C32161"/>
    <w:multiLevelType w:val="hybridMultilevel"/>
    <w:tmpl w:val="A15257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0F1506"/>
    <w:multiLevelType w:val="hybridMultilevel"/>
    <w:tmpl w:val="BBFC2752"/>
    <w:lvl w:ilvl="0" w:tplc="C13811AC">
      <w:start w:val="1"/>
      <w:numFmt w:val="bullet"/>
      <w:lvlText w:val=""/>
      <w:lvlJc w:val="left"/>
      <w:pPr>
        <w:ind w:left="360" w:hanging="360"/>
      </w:pPr>
      <w:rPr>
        <w:rFonts w:ascii="Symbol" w:hAnsi="Symbol" w:hint="default"/>
        <w:sz w:val="21"/>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65126A"/>
    <w:multiLevelType w:val="hybridMultilevel"/>
    <w:tmpl w:val="518CFC8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174A8F"/>
    <w:multiLevelType w:val="hybridMultilevel"/>
    <w:tmpl w:val="C1B48AC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1">
    <w:nsid w:val="48D37EBC"/>
    <w:multiLevelType w:val="hybridMultilevel"/>
    <w:tmpl w:val="DC0C7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6F1589"/>
    <w:multiLevelType w:val="hybridMultilevel"/>
    <w:tmpl w:val="EC006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0B70513"/>
    <w:multiLevelType w:val="hybridMultilevel"/>
    <w:tmpl w:val="B78E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A52B9B"/>
    <w:multiLevelType w:val="hybridMultilevel"/>
    <w:tmpl w:val="1A488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D6579FB"/>
    <w:multiLevelType w:val="hybridMultilevel"/>
    <w:tmpl w:val="D29AF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EC841D4"/>
    <w:multiLevelType w:val="hybridMultilevel"/>
    <w:tmpl w:val="6A501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F5842D7"/>
    <w:multiLevelType w:val="hybridMultilevel"/>
    <w:tmpl w:val="0E5C50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D863F94"/>
    <w:multiLevelType w:val="hybridMultilevel"/>
    <w:tmpl w:val="C846AC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12"/>
  </w:num>
  <w:num w:numId="5">
    <w:abstractNumId w:val="17"/>
  </w:num>
  <w:num w:numId="6">
    <w:abstractNumId w:val="13"/>
  </w:num>
  <w:num w:numId="7">
    <w:abstractNumId w:val="9"/>
  </w:num>
  <w:num w:numId="8">
    <w:abstractNumId w:val="15"/>
  </w:num>
  <w:num w:numId="9">
    <w:abstractNumId w:val="16"/>
  </w:num>
  <w:num w:numId="10">
    <w:abstractNumId w:val="10"/>
  </w:num>
  <w:num w:numId="11">
    <w:abstractNumId w:val="4"/>
  </w:num>
  <w:num w:numId="12">
    <w:abstractNumId w:val="2"/>
  </w:num>
  <w:num w:numId="13">
    <w:abstractNumId w:val="6"/>
  </w:num>
  <w:num w:numId="14">
    <w:abstractNumId w:val="8"/>
  </w:num>
  <w:num w:numId="15">
    <w:abstractNumId w:val="14"/>
  </w:num>
  <w:num w:numId="16">
    <w:abstractNumId w:val="7"/>
  </w:num>
  <w:num w:numId="17">
    <w:abstractNumId w:val="5"/>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attachedTemplate r:id="rId1"/>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B5"/>
    <w:rsid w:val="00040EA6"/>
    <w:rsid w:val="00052BE1"/>
    <w:rsid w:val="0007412A"/>
    <w:rsid w:val="000D70F2"/>
    <w:rsid w:val="0010199E"/>
    <w:rsid w:val="00130931"/>
    <w:rsid w:val="00134AB4"/>
    <w:rsid w:val="001765FE"/>
    <w:rsid w:val="0019561F"/>
    <w:rsid w:val="001B32D2"/>
    <w:rsid w:val="00273A88"/>
    <w:rsid w:val="00293B83"/>
    <w:rsid w:val="002A3621"/>
    <w:rsid w:val="002A40B5"/>
    <w:rsid w:val="002B3890"/>
    <w:rsid w:val="002B7747"/>
    <w:rsid w:val="002C77B9"/>
    <w:rsid w:val="002E2E67"/>
    <w:rsid w:val="002E6497"/>
    <w:rsid w:val="002F485A"/>
    <w:rsid w:val="003053D9"/>
    <w:rsid w:val="003364E7"/>
    <w:rsid w:val="003737A6"/>
    <w:rsid w:val="00384128"/>
    <w:rsid w:val="003856C9"/>
    <w:rsid w:val="00396369"/>
    <w:rsid w:val="003D4E23"/>
    <w:rsid w:val="003F4D31"/>
    <w:rsid w:val="0043426C"/>
    <w:rsid w:val="00441EB9"/>
    <w:rsid w:val="00463463"/>
    <w:rsid w:val="00473EF8"/>
    <w:rsid w:val="004760E5"/>
    <w:rsid w:val="0048623F"/>
    <w:rsid w:val="004D22BB"/>
    <w:rsid w:val="004F4CF4"/>
    <w:rsid w:val="005152F2"/>
    <w:rsid w:val="00532A0F"/>
    <w:rsid w:val="00534E4E"/>
    <w:rsid w:val="00551D35"/>
    <w:rsid w:val="00557019"/>
    <w:rsid w:val="005674AC"/>
    <w:rsid w:val="005A0AC1"/>
    <w:rsid w:val="005A1E51"/>
    <w:rsid w:val="005A7E57"/>
    <w:rsid w:val="005C5A6C"/>
    <w:rsid w:val="005F2DE2"/>
    <w:rsid w:val="00616FF4"/>
    <w:rsid w:val="0061718D"/>
    <w:rsid w:val="00642685"/>
    <w:rsid w:val="006A3CE7"/>
    <w:rsid w:val="00714075"/>
    <w:rsid w:val="00743379"/>
    <w:rsid w:val="007615E7"/>
    <w:rsid w:val="007711E8"/>
    <w:rsid w:val="00774950"/>
    <w:rsid w:val="007770F8"/>
    <w:rsid w:val="007803B7"/>
    <w:rsid w:val="00797215"/>
    <w:rsid w:val="007A44E7"/>
    <w:rsid w:val="007B2F5C"/>
    <w:rsid w:val="007C5F05"/>
    <w:rsid w:val="007F3FE7"/>
    <w:rsid w:val="00832043"/>
    <w:rsid w:val="00832F81"/>
    <w:rsid w:val="00834E04"/>
    <w:rsid w:val="008B3AC0"/>
    <w:rsid w:val="008C7CA2"/>
    <w:rsid w:val="008E13A9"/>
    <w:rsid w:val="008E1679"/>
    <w:rsid w:val="008F6337"/>
    <w:rsid w:val="00993C5B"/>
    <w:rsid w:val="009F6698"/>
    <w:rsid w:val="00A42F91"/>
    <w:rsid w:val="00A9327C"/>
    <w:rsid w:val="00AE617D"/>
    <w:rsid w:val="00AF1258"/>
    <w:rsid w:val="00B01E52"/>
    <w:rsid w:val="00B550FC"/>
    <w:rsid w:val="00B55841"/>
    <w:rsid w:val="00B85871"/>
    <w:rsid w:val="00B93310"/>
    <w:rsid w:val="00BC1BC4"/>
    <w:rsid w:val="00BC1F18"/>
    <w:rsid w:val="00BC6618"/>
    <w:rsid w:val="00BD2E58"/>
    <w:rsid w:val="00BE18A7"/>
    <w:rsid w:val="00BF6BAB"/>
    <w:rsid w:val="00C007A5"/>
    <w:rsid w:val="00C16C53"/>
    <w:rsid w:val="00C272AA"/>
    <w:rsid w:val="00C4403A"/>
    <w:rsid w:val="00CB6368"/>
    <w:rsid w:val="00CE1FD8"/>
    <w:rsid w:val="00CE6306"/>
    <w:rsid w:val="00D11C4D"/>
    <w:rsid w:val="00D5067A"/>
    <w:rsid w:val="00D54653"/>
    <w:rsid w:val="00D632CC"/>
    <w:rsid w:val="00DA11A4"/>
    <w:rsid w:val="00DC79BB"/>
    <w:rsid w:val="00E10241"/>
    <w:rsid w:val="00E154E9"/>
    <w:rsid w:val="00E34D58"/>
    <w:rsid w:val="00E71E73"/>
    <w:rsid w:val="00E84791"/>
    <w:rsid w:val="00E941EF"/>
    <w:rsid w:val="00EB1C1B"/>
    <w:rsid w:val="00F56435"/>
    <w:rsid w:val="00F923E2"/>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6C9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character" w:styleId="Hyperlink">
    <w:name w:val="Hyperlink"/>
    <w:basedOn w:val="DefaultParagraphFont"/>
    <w:uiPriority w:val="99"/>
    <w:unhideWhenUsed/>
    <w:rsid w:val="009F6698"/>
    <w:rPr>
      <w:color w:val="0563C1" w:themeColor="hyperlink"/>
      <w:u w:val="single"/>
    </w:rPr>
  </w:style>
  <w:style w:type="character" w:styleId="FollowedHyperlink">
    <w:name w:val="FollowedHyperlink"/>
    <w:basedOn w:val="DefaultParagraphFont"/>
    <w:uiPriority w:val="99"/>
    <w:semiHidden/>
    <w:unhideWhenUsed/>
    <w:rsid w:val="009F6698"/>
    <w:rPr>
      <w:color w:val="954F72" w:themeColor="followedHyperlink"/>
      <w:u w:val="single"/>
    </w:rPr>
  </w:style>
  <w:style w:type="paragraph" w:styleId="NormalWeb">
    <w:name w:val="Normal (Web)"/>
    <w:basedOn w:val="Normal"/>
    <w:uiPriority w:val="99"/>
    <w:unhideWhenUsed/>
    <w:rsid w:val="007711E8"/>
    <w:pPr>
      <w:spacing w:before="100" w:beforeAutospacing="1" w:after="100" w:afterAutospacing="1" w:line="240" w:lineRule="auto"/>
      <w:jc w:val="left"/>
    </w:pPr>
    <w:rPr>
      <w:rFonts w:ascii="Times New Roman" w:hAnsi="Times New Roman" w:cs="Times New Roman"/>
      <w:sz w:val="24"/>
      <w:szCs w:val="24"/>
      <w:lang w:eastAsia="zh-CN"/>
    </w:rPr>
  </w:style>
  <w:style w:type="paragraph" w:styleId="ListParagraph">
    <w:name w:val="List Paragraph"/>
    <w:basedOn w:val="Normal"/>
    <w:uiPriority w:val="99"/>
    <w:qFormat/>
    <w:rsid w:val="007711E8"/>
    <w:pPr>
      <w:spacing w:after="200" w:line="276" w:lineRule="auto"/>
      <w:ind w:left="720"/>
      <w:contextualSpacing/>
      <w:jc w:val="left"/>
    </w:pPr>
    <w:rPr>
      <w:rFonts w:ascii="Calibri" w:eastAsia="SimSun" w:hAnsi="Calibri" w:cs="Times New Roman"/>
      <w:sz w:val="22"/>
      <w:szCs w:val="22"/>
      <w:lang w:eastAsia="zh-CN"/>
    </w:rPr>
  </w:style>
  <w:style w:type="character" w:styleId="Strong">
    <w:name w:val="Strong"/>
    <w:basedOn w:val="DefaultParagraphFont"/>
    <w:uiPriority w:val="22"/>
    <w:qFormat/>
    <w:rsid w:val="007A44E7"/>
    <w:rPr>
      <w:b/>
      <w:bCs/>
    </w:rPr>
  </w:style>
  <w:style w:type="paragraph" w:styleId="Revision">
    <w:name w:val="Revision"/>
    <w:hidden/>
    <w:uiPriority w:val="99"/>
    <w:semiHidden/>
    <w:rsid w:val="00B55841"/>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43890">
      <w:bodyDiv w:val="1"/>
      <w:marLeft w:val="0"/>
      <w:marRight w:val="0"/>
      <w:marTop w:val="0"/>
      <w:marBottom w:val="0"/>
      <w:divBdr>
        <w:top w:val="none" w:sz="0" w:space="0" w:color="auto"/>
        <w:left w:val="none" w:sz="0" w:space="0" w:color="auto"/>
        <w:bottom w:val="none" w:sz="0" w:space="0" w:color="auto"/>
        <w:right w:val="none" w:sz="0" w:space="0" w:color="auto"/>
      </w:divBdr>
    </w:div>
    <w:div w:id="1659263540">
      <w:bodyDiv w:val="1"/>
      <w:marLeft w:val="0"/>
      <w:marRight w:val="0"/>
      <w:marTop w:val="0"/>
      <w:marBottom w:val="0"/>
      <w:divBdr>
        <w:top w:val="none" w:sz="0" w:space="0" w:color="auto"/>
        <w:left w:val="none" w:sz="0" w:space="0" w:color="auto"/>
        <w:bottom w:val="none" w:sz="0" w:space="0" w:color="auto"/>
        <w:right w:val="none" w:sz="0" w:space="0" w:color="auto"/>
      </w:divBdr>
    </w:div>
    <w:div w:id="211034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nnasun19.github.io/" TargetMode="External"/><Relationship Id="rId20" Type="http://schemas.openxmlformats.org/officeDocument/2006/relationships/header" Target="header1.xml"/><Relationship Id="rId21" Type="http://schemas.openxmlformats.org/officeDocument/2006/relationships/hyperlink" Target="http://www.aisleep.co/" TargetMode="External"/><Relationship Id="rId22" Type="http://schemas.openxmlformats.org/officeDocument/2006/relationships/hyperlink" Target="mailto:test3@gmail.com" TargetMode="External"/><Relationship Id="rId23" Type="http://schemas.openxmlformats.org/officeDocument/2006/relationships/hyperlink" Target="https://annasun19.github.io/" TargetMode="External"/><Relationship Id="rId24" Type="http://schemas.openxmlformats.org/officeDocument/2006/relationships/hyperlink" Target="https://www.aspirations.org/awardees/current-awardees?page=12" TargetMode="External"/><Relationship Id="rId25" Type="http://schemas.openxmlformats.org/officeDocument/2006/relationships/hyperlink" Target="https://www.theoaklandpress.com/news/nation-world-news/detroit-country-day-junior-selected-to-attend-disney-dreamers-academy/article_a96247db-8013-52f4-a81a-6cc849e407ae.html" TargetMode="External"/><Relationship Id="rId26" Type="http://schemas.openxmlformats.org/officeDocument/2006/relationships/hyperlink" Target="&#8226;%09https://www.disneydreamersacademy.com/dreamers/2018" TargetMode="External"/><Relationship Id="rId27" Type="http://schemas.openxmlformats.org/officeDocument/2006/relationships/hyperlink" Target="https://www.nationaldreamers.org/" TargetMode="External"/><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hyperlink" Target="https://www.linkedin.com/in/anna-sun-856b68168" TargetMode="External"/><Relationship Id="rId11" Type="http://schemas.openxmlformats.org/officeDocument/2006/relationships/hyperlink" Target="https://www.hometownlife.com/story/life/2018/01/05/little-stars-brought-holiday-cheer-seniors/1003299001/" TargetMode="External"/><Relationship Id="rId12" Type="http://schemas.openxmlformats.org/officeDocument/2006/relationships/hyperlink" Target="http://www.thelittlestars.org/" TargetMode="External"/><Relationship Id="rId13" Type="http://schemas.openxmlformats.org/officeDocument/2006/relationships/hyperlink" Target="https://www.channelkindness.org/author/annas/" TargetMode="External"/><Relationship Id="rId14" Type="http://schemas.openxmlformats.org/officeDocument/2006/relationships/hyperlink" Target="https://bornthisway.foundation/" TargetMode="External"/><Relationship Id="rId15" Type="http://schemas.openxmlformats.org/officeDocument/2006/relationships/hyperlink" Target="http://www.aisleep.co/" TargetMode="External"/><Relationship Id="rId16" Type="http://schemas.openxmlformats.org/officeDocument/2006/relationships/hyperlink" Target="http://www.firstmichiganrealty.com/agents-2-columns/" TargetMode="External"/><Relationship Id="rId17" Type="http://schemas.openxmlformats.org/officeDocument/2006/relationships/hyperlink" Target="../../Downloads/2018-08-16_data_plot.pdf" TargetMode="External"/><Relationship Id="rId18" Type="http://schemas.openxmlformats.org/officeDocument/2006/relationships/hyperlink" Target="https://b.xiumi.us/board/v5/2LAGh/96001921?from=singlemessage&amp;isappinstalled=0"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natsun@yaho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asun/Library/Containers/com.microsoft.Word/Data/Library/Caches/1033/TM16392740/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3B9D54B06FA94383731C4A17DF01FF"/>
        <w:category>
          <w:name w:val="General"/>
          <w:gallery w:val="placeholder"/>
        </w:category>
        <w:types>
          <w:type w:val="bbPlcHdr"/>
        </w:types>
        <w:behaviors>
          <w:behavior w:val="content"/>
        </w:behaviors>
        <w:guid w:val="{B6284756-6DB2-6D4F-8C88-7BCA7C599952}"/>
      </w:docPartPr>
      <w:docPartBody>
        <w:p w:rsidR="00CF0910" w:rsidRDefault="0048004F" w:rsidP="0048004F">
          <w:pPr>
            <w:pStyle w:val="053B9D54B06FA94383731C4A17DF01FF"/>
          </w:pPr>
          <w:r w:rsidRPr="005152F2">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华文中宋">
    <w:charset w:val="86"/>
    <w:family w:val="auto"/>
    <w:pitch w:val="variable"/>
    <w:sig w:usb0="00000287" w:usb1="080F0000" w:usb2="00000010" w:usb3="00000000" w:csb0="0004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91"/>
    <w:rsid w:val="00400237"/>
    <w:rsid w:val="0048004F"/>
    <w:rsid w:val="004966BA"/>
    <w:rsid w:val="00933AEA"/>
    <w:rsid w:val="009E0791"/>
    <w:rsid w:val="00A558B5"/>
    <w:rsid w:val="00CF091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F3999B4079C94B8B0478568D3DC0CE">
    <w:name w:val="C9F3999B4079C94B8B0478568D3DC0CE"/>
  </w:style>
  <w:style w:type="paragraph" w:customStyle="1" w:styleId="AA684A75E5CC0B40A9792138BD641700">
    <w:name w:val="AA684A75E5CC0B40A9792138BD641700"/>
  </w:style>
  <w:style w:type="paragraph" w:customStyle="1" w:styleId="05066CD7590532439B45FF0A97D6A799">
    <w:name w:val="05066CD7590532439B45FF0A97D6A799"/>
  </w:style>
  <w:style w:type="paragraph" w:customStyle="1" w:styleId="E85BB2C6B4178449A4D35735DBAFCA2E">
    <w:name w:val="E85BB2C6B4178449A4D35735DBAFCA2E"/>
  </w:style>
  <w:style w:type="paragraph" w:customStyle="1" w:styleId="55E7713868C3A8449F1FCC07CBB265B6">
    <w:name w:val="55E7713868C3A8449F1FCC07CBB265B6"/>
  </w:style>
  <w:style w:type="paragraph" w:customStyle="1" w:styleId="DBDAC280BC37E24C991AE2BFC3D91542">
    <w:name w:val="DBDAC280BC37E24C991AE2BFC3D91542"/>
  </w:style>
  <w:style w:type="paragraph" w:customStyle="1" w:styleId="18880AC7FB16D9499C545D05D18FCDF3">
    <w:name w:val="18880AC7FB16D9499C545D05D18FCDF3"/>
  </w:style>
  <w:style w:type="paragraph" w:customStyle="1" w:styleId="D2D431B05EC92F428DCA2BADFDCA433E">
    <w:name w:val="D2D431B05EC92F428DCA2BADFDCA433E"/>
  </w:style>
  <w:style w:type="paragraph" w:customStyle="1" w:styleId="892B6CB17A89D34BB445617D2FBD393F">
    <w:name w:val="892B6CB17A89D34BB445617D2FBD393F"/>
  </w:style>
  <w:style w:type="paragraph" w:customStyle="1" w:styleId="F369640BA81E344189974CDE56895E8F">
    <w:name w:val="F369640BA81E344189974CDE56895E8F"/>
  </w:style>
  <w:style w:type="paragraph" w:customStyle="1" w:styleId="61D59CE04FB8CE458CDB0940D0AA0223">
    <w:name w:val="61D59CE04FB8CE458CDB0940D0AA0223"/>
  </w:style>
  <w:style w:type="paragraph" w:customStyle="1" w:styleId="E60C05853B24F74C830FF8135D06367C">
    <w:name w:val="E60C05853B24F74C830FF8135D06367C"/>
  </w:style>
  <w:style w:type="paragraph" w:customStyle="1" w:styleId="0509D29E642CA2499677CD49419B037A">
    <w:name w:val="0509D29E642CA2499677CD49419B037A"/>
  </w:style>
  <w:style w:type="paragraph" w:customStyle="1" w:styleId="3FA230870B7BBB40AC41E55C7C8E840D">
    <w:name w:val="3FA230870B7BBB40AC41E55C7C8E840D"/>
  </w:style>
  <w:style w:type="paragraph" w:customStyle="1" w:styleId="14CCF26F2B76B64C8788A8C5C3100B18">
    <w:name w:val="14CCF26F2B76B64C8788A8C5C3100B18"/>
  </w:style>
  <w:style w:type="paragraph" w:customStyle="1" w:styleId="733AD8AE76858341834362894177A4B7">
    <w:name w:val="733AD8AE76858341834362894177A4B7"/>
  </w:style>
  <w:style w:type="paragraph" w:customStyle="1" w:styleId="772DB054689F184C98288AEF177DEEA5">
    <w:name w:val="772DB054689F184C98288AEF177DEEA5"/>
  </w:style>
  <w:style w:type="paragraph" w:customStyle="1" w:styleId="F5B1BD4F88556D499D2AA70B3AF6D7DB">
    <w:name w:val="F5B1BD4F88556D499D2AA70B3AF6D7DB"/>
  </w:style>
  <w:style w:type="paragraph" w:customStyle="1" w:styleId="32D0747A5B0ABD42A6D7A0395552EE34">
    <w:name w:val="32D0747A5B0ABD42A6D7A0395552EE34"/>
  </w:style>
  <w:style w:type="paragraph" w:customStyle="1" w:styleId="219698CAFC4C6D4BA8B4236CAAB412D3">
    <w:name w:val="219698CAFC4C6D4BA8B4236CAAB412D3"/>
  </w:style>
  <w:style w:type="paragraph" w:customStyle="1" w:styleId="A1C8EFC280D4B24888EECE27C18B4891">
    <w:name w:val="A1C8EFC280D4B24888EECE27C18B4891"/>
  </w:style>
  <w:style w:type="paragraph" w:customStyle="1" w:styleId="CBADBCD2228EB244A3DCE761B77FBEAC">
    <w:name w:val="CBADBCD2228EB244A3DCE761B77FBEAC"/>
  </w:style>
  <w:style w:type="paragraph" w:customStyle="1" w:styleId="07F8D095D31ED94CB1A04EC0032A4FE5">
    <w:name w:val="07F8D095D31ED94CB1A04EC0032A4FE5"/>
    <w:rsid w:val="009E0791"/>
  </w:style>
  <w:style w:type="paragraph" w:customStyle="1" w:styleId="5C960105BBA64049BDDCF4B8FD4267B5">
    <w:name w:val="5C960105BBA64049BDDCF4B8FD4267B5"/>
    <w:rsid w:val="009E0791"/>
  </w:style>
  <w:style w:type="paragraph" w:customStyle="1" w:styleId="9E9F94C668A0AD48986ED30273BC36D3">
    <w:name w:val="9E9F94C668A0AD48986ED30273BC36D3"/>
    <w:rsid w:val="009E0791"/>
  </w:style>
  <w:style w:type="paragraph" w:customStyle="1" w:styleId="BF62357814080449AA0738CFAED313E9">
    <w:name w:val="BF62357814080449AA0738CFAED313E9"/>
    <w:rsid w:val="009E0791"/>
  </w:style>
  <w:style w:type="paragraph" w:customStyle="1" w:styleId="764D429F6AAB02488A90AE185A03CDD6">
    <w:name w:val="764D429F6AAB02488A90AE185A03CDD6"/>
    <w:rsid w:val="009E0791"/>
  </w:style>
  <w:style w:type="paragraph" w:customStyle="1" w:styleId="6296BE55017D93478CFE0D0A873382C2">
    <w:name w:val="6296BE55017D93478CFE0D0A873382C2"/>
    <w:rsid w:val="009E0791"/>
  </w:style>
  <w:style w:type="paragraph" w:customStyle="1" w:styleId="6C77AD6B566E6949B8CAA2428269C29C">
    <w:name w:val="6C77AD6B566E6949B8CAA2428269C29C"/>
    <w:rsid w:val="009E0791"/>
  </w:style>
  <w:style w:type="paragraph" w:customStyle="1" w:styleId="DC4BB1E0A9A0DC4882BE1347F4365841">
    <w:name w:val="DC4BB1E0A9A0DC4882BE1347F4365841"/>
    <w:rsid w:val="009E0791"/>
  </w:style>
  <w:style w:type="paragraph" w:customStyle="1" w:styleId="E05E2F4DE1E1D94696F917CBAAACB02A">
    <w:name w:val="E05E2F4DE1E1D94696F917CBAAACB02A"/>
    <w:rsid w:val="009E0791"/>
  </w:style>
  <w:style w:type="paragraph" w:customStyle="1" w:styleId="627D9039385D3E4298226A4B7BA1E1EF">
    <w:name w:val="627D9039385D3E4298226A4B7BA1E1EF"/>
    <w:rsid w:val="009E0791"/>
  </w:style>
  <w:style w:type="paragraph" w:customStyle="1" w:styleId="608368985D43194CADB9240AED787B3A">
    <w:name w:val="608368985D43194CADB9240AED787B3A"/>
    <w:rsid w:val="009E0791"/>
  </w:style>
  <w:style w:type="paragraph" w:customStyle="1" w:styleId="AD37A5C853D2CA4CB22BAA93A46CE9FB">
    <w:name w:val="AD37A5C853D2CA4CB22BAA93A46CE9FB"/>
    <w:rsid w:val="009E0791"/>
  </w:style>
  <w:style w:type="paragraph" w:customStyle="1" w:styleId="34B52D2D73747449A9F2C66BEDFC14D9">
    <w:name w:val="34B52D2D73747449A9F2C66BEDFC14D9"/>
    <w:rsid w:val="009E0791"/>
  </w:style>
  <w:style w:type="paragraph" w:customStyle="1" w:styleId="CBAB311DB62037479577EDE751AFDAAF">
    <w:name w:val="CBAB311DB62037479577EDE751AFDAAF"/>
    <w:rsid w:val="009E0791"/>
  </w:style>
  <w:style w:type="paragraph" w:customStyle="1" w:styleId="62DB468131583A4F9A8A279BB5C7C6DF">
    <w:name w:val="62DB468131583A4F9A8A279BB5C7C6DF"/>
    <w:rsid w:val="009E0791"/>
  </w:style>
  <w:style w:type="paragraph" w:customStyle="1" w:styleId="D1E7727539A7E949B358E1D02290D6D6">
    <w:name w:val="D1E7727539A7E949B358E1D02290D6D6"/>
    <w:rsid w:val="009E0791"/>
  </w:style>
  <w:style w:type="paragraph" w:customStyle="1" w:styleId="876DFB9959567B42BE07CCD6AC3BE054">
    <w:name w:val="876DFB9959567B42BE07CCD6AC3BE054"/>
    <w:rsid w:val="009E0791"/>
  </w:style>
  <w:style w:type="paragraph" w:customStyle="1" w:styleId="F238D74048C8CB4E826AE7E5890496CE">
    <w:name w:val="F238D74048C8CB4E826AE7E5890496CE"/>
    <w:rsid w:val="009E0791"/>
  </w:style>
  <w:style w:type="paragraph" w:customStyle="1" w:styleId="48C00E726E8A3E4FB02ECA84F4A40705">
    <w:name w:val="48C00E726E8A3E4FB02ECA84F4A40705"/>
    <w:rsid w:val="009E0791"/>
  </w:style>
  <w:style w:type="paragraph" w:customStyle="1" w:styleId="E7D6B2AF20DAE44FA4DFB367DA49F73A">
    <w:name w:val="E7D6B2AF20DAE44FA4DFB367DA49F73A"/>
    <w:rsid w:val="009E0791"/>
  </w:style>
  <w:style w:type="paragraph" w:customStyle="1" w:styleId="47582C89CD9C824FBB799ECB105296BA">
    <w:name w:val="47582C89CD9C824FBB799ECB105296BA"/>
    <w:rsid w:val="009E0791"/>
  </w:style>
  <w:style w:type="paragraph" w:customStyle="1" w:styleId="9DE6F88ABC86E24C8F70FE7F5D1EBB3F">
    <w:name w:val="9DE6F88ABC86E24C8F70FE7F5D1EBB3F"/>
    <w:rsid w:val="009E0791"/>
  </w:style>
  <w:style w:type="paragraph" w:customStyle="1" w:styleId="408D99665EBFFB47BC3A68977C6C0BA5">
    <w:name w:val="408D99665EBFFB47BC3A68977C6C0BA5"/>
    <w:rsid w:val="009E0791"/>
  </w:style>
  <w:style w:type="paragraph" w:customStyle="1" w:styleId="42370C354ADE734E953826F97526BD8C">
    <w:name w:val="42370C354ADE734E953826F97526BD8C"/>
    <w:rsid w:val="009E0791"/>
  </w:style>
  <w:style w:type="paragraph" w:customStyle="1" w:styleId="B756F09C74A1A445AAE61587EDB8CB5F">
    <w:name w:val="B756F09C74A1A445AAE61587EDB8CB5F"/>
    <w:rsid w:val="009E0791"/>
  </w:style>
  <w:style w:type="paragraph" w:customStyle="1" w:styleId="607F4EB85EA5804BBC6BDD8BC6750066">
    <w:name w:val="607F4EB85EA5804BBC6BDD8BC6750066"/>
    <w:rsid w:val="009E0791"/>
  </w:style>
  <w:style w:type="paragraph" w:customStyle="1" w:styleId="AEF91085685F36448059F59187709C3A">
    <w:name w:val="AEF91085685F36448059F59187709C3A"/>
    <w:rsid w:val="009E0791"/>
  </w:style>
  <w:style w:type="paragraph" w:customStyle="1" w:styleId="1F7010324AAC0E449A315BC2A7C73B39">
    <w:name w:val="1F7010324AAC0E449A315BC2A7C73B39"/>
    <w:rsid w:val="009E0791"/>
  </w:style>
  <w:style w:type="paragraph" w:customStyle="1" w:styleId="21B0CDE42E27F8499399AC88EBA26C8A">
    <w:name w:val="21B0CDE42E27F8499399AC88EBA26C8A"/>
    <w:rsid w:val="009E0791"/>
  </w:style>
  <w:style w:type="paragraph" w:customStyle="1" w:styleId="597DF0A2082DA34F8C95C86E9FCD717E">
    <w:name w:val="597DF0A2082DA34F8C95C86E9FCD717E"/>
    <w:rsid w:val="009E0791"/>
  </w:style>
  <w:style w:type="paragraph" w:customStyle="1" w:styleId="FBF0568696AD6F4F894E356C7880AA95">
    <w:name w:val="FBF0568696AD6F4F894E356C7880AA95"/>
    <w:rsid w:val="009E0791"/>
  </w:style>
  <w:style w:type="paragraph" w:customStyle="1" w:styleId="645D92ABB456994EB90864A1291A1754">
    <w:name w:val="645D92ABB456994EB90864A1291A1754"/>
    <w:rsid w:val="009E0791"/>
  </w:style>
  <w:style w:type="paragraph" w:customStyle="1" w:styleId="8B1FC49971C4694B9D9EF1751D59443B">
    <w:name w:val="8B1FC49971C4694B9D9EF1751D59443B"/>
    <w:rsid w:val="009E0791"/>
  </w:style>
  <w:style w:type="paragraph" w:customStyle="1" w:styleId="13680E4932C1C849840932BAFB4A0A26">
    <w:name w:val="13680E4932C1C849840932BAFB4A0A26"/>
    <w:rsid w:val="009E0791"/>
  </w:style>
  <w:style w:type="paragraph" w:customStyle="1" w:styleId="FF9EED5128A4344394A90E7D5DC0FA01">
    <w:name w:val="FF9EED5128A4344394A90E7D5DC0FA01"/>
    <w:rsid w:val="009E0791"/>
  </w:style>
  <w:style w:type="paragraph" w:customStyle="1" w:styleId="3718C1BEEFCD5849A7CC6A49D5307481">
    <w:name w:val="3718C1BEEFCD5849A7CC6A49D5307481"/>
    <w:rsid w:val="009E0791"/>
  </w:style>
  <w:style w:type="paragraph" w:customStyle="1" w:styleId="50561863A1495C49B41AA990CFDC7B53">
    <w:name w:val="50561863A1495C49B41AA990CFDC7B53"/>
    <w:rsid w:val="009E0791"/>
  </w:style>
  <w:style w:type="paragraph" w:customStyle="1" w:styleId="667C549725B9DB439D0619ED3AB2F875">
    <w:name w:val="667C549725B9DB439D0619ED3AB2F875"/>
    <w:rsid w:val="009E0791"/>
  </w:style>
  <w:style w:type="paragraph" w:customStyle="1" w:styleId="54B3C267243D964E944F58451318395F">
    <w:name w:val="54B3C267243D964E944F58451318395F"/>
    <w:rsid w:val="009E0791"/>
  </w:style>
  <w:style w:type="paragraph" w:customStyle="1" w:styleId="7046930076F5E34CBD3D7F5CE7FB933D">
    <w:name w:val="7046930076F5E34CBD3D7F5CE7FB933D"/>
    <w:rsid w:val="009E0791"/>
  </w:style>
  <w:style w:type="paragraph" w:customStyle="1" w:styleId="E11EA7CCD900A14888712595314B86FF">
    <w:name w:val="E11EA7CCD900A14888712595314B86FF"/>
    <w:rsid w:val="009E0791"/>
  </w:style>
  <w:style w:type="paragraph" w:customStyle="1" w:styleId="304A05C3E4AAC540851505A388F531A0">
    <w:name w:val="304A05C3E4AAC540851505A388F531A0"/>
    <w:rsid w:val="009E0791"/>
  </w:style>
  <w:style w:type="paragraph" w:customStyle="1" w:styleId="0528C25C3ADE1C4EA9BD716BF37DD02F">
    <w:name w:val="0528C25C3ADE1C4EA9BD716BF37DD02F"/>
    <w:rsid w:val="009E0791"/>
  </w:style>
  <w:style w:type="paragraph" w:customStyle="1" w:styleId="B66DBB86CA2C064EA5483A219DE29B0D">
    <w:name w:val="B66DBB86CA2C064EA5483A219DE29B0D"/>
    <w:rsid w:val="009E0791"/>
  </w:style>
  <w:style w:type="paragraph" w:customStyle="1" w:styleId="73E35D9187796342AA33DE5D10B64D22">
    <w:name w:val="73E35D9187796342AA33DE5D10B64D22"/>
    <w:rsid w:val="009E0791"/>
  </w:style>
  <w:style w:type="paragraph" w:customStyle="1" w:styleId="EB12508A56F70B44B595B78079BFECD2">
    <w:name w:val="EB12508A56F70B44B595B78079BFECD2"/>
    <w:rsid w:val="009E0791"/>
  </w:style>
  <w:style w:type="paragraph" w:customStyle="1" w:styleId="2228D1E5C492C34B9E00E49DFEA98DDD">
    <w:name w:val="2228D1E5C492C34B9E00E49DFEA98DDD"/>
    <w:rsid w:val="009E0791"/>
  </w:style>
  <w:style w:type="paragraph" w:customStyle="1" w:styleId="FF3C2E0A78F0E74787D428B6D2C539F7">
    <w:name w:val="FF3C2E0A78F0E74787D428B6D2C539F7"/>
    <w:rsid w:val="009E0791"/>
  </w:style>
  <w:style w:type="paragraph" w:customStyle="1" w:styleId="D34B73E15DE5B34789F8B4BC8176F0B1">
    <w:name w:val="D34B73E15DE5B34789F8B4BC8176F0B1"/>
    <w:rsid w:val="009E0791"/>
  </w:style>
  <w:style w:type="paragraph" w:customStyle="1" w:styleId="B197582921BCF44898850D5D0AC2AEBB">
    <w:name w:val="B197582921BCF44898850D5D0AC2AEBB"/>
    <w:rsid w:val="009E0791"/>
  </w:style>
  <w:style w:type="paragraph" w:customStyle="1" w:styleId="5510E7E21820564AA98608F8C7D393A7">
    <w:name w:val="5510E7E21820564AA98608F8C7D393A7"/>
    <w:rsid w:val="009E0791"/>
  </w:style>
  <w:style w:type="paragraph" w:customStyle="1" w:styleId="AE38055CF7A9E8468AA25642AC9A9A1D">
    <w:name w:val="AE38055CF7A9E8468AA25642AC9A9A1D"/>
    <w:rsid w:val="009E0791"/>
  </w:style>
  <w:style w:type="paragraph" w:customStyle="1" w:styleId="42292CD744F0FD4091BFF010137A3C4B">
    <w:name w:val="42292CD744F0FD4091BFF010137A3C4B"/>
    <w:rsid w:val="009E0791"/>
  </w:style>
  <w:style w:type="paragraph" w:customStyle="1" w:styleId="A14B9C1BFB81734381D7C51E5EF00D4D">
    <w:name w:val="A14B9C1BFB81734381D7C51E5EF00D4D"/>
    <w:rsid w:val="009E0791"/>
  </w:style>
  <w:style w:type="paragraph" w:customStyle="1" w:styleId="F0F1B5FAC0473E43B6B0954C5AE13560">
    <w:name w:val="F0F1B5FAC0473E43B6B0954C5AE13560"/>
    <w:rsid w:val="009E0791"/>
  </w:style>
  <w:style w:type="paragraph" w:customStyle="1" w:styleId="A32FC4753A98584FA5588BC9593D41AF">
    <w:name w:val="A32FC4753A98584FA5588BC9593D41AF"/>
    <w:rsid w:val="009E0791"/>
  </w:style>
  <w:style w:type="paragraph" w:customStyle="1" w:styleId="3A8D10F07FD2BB4987AEEDC9EEDCBBFD">
    <w:name w:val="3A8D10F07FD2BB4987AEEDC9EEDCBBFD"/>
    <w:rsid w:val="009E0791"/>
  </w:style>
  <w:style w:type="paragraph" w:customStyle="1" w:styleId="13F053CA4388FE40AE5CBB572888B67D">
    <w:name w:val="13F053CA4388FE40AE5CBB572888B67D"/>
    <w:rsid w:val="009E0791"/>
  </w:style>
  <w:style w:type="paragraph" w:customStyle="1" w:styleId="A5AD9D43AF38F145BBB48FC499DCEB18">
    <w:name w:val="A5AD9D43AF38F145BBB48FC499DCEB18"/>
    <w:rsid w:val="009E0791"/>
  </w:style>
  <w:style w:type="paragraph" w:customStyle="1" w:styleId="12F89C64B15C954E80D8303F86C3382B">
    <w:name w:val="12F89C64B15C954E80D8303F86C3382B"/>
    <w:rsid w:val="009E0791"/>
  </w:style>
  <w:style w:type="paragraph" w:customStyle="1" w:styleId="B2EA835E779BC54CB252590753AB36BA">
    <w:name w:val="B2EA835E779BC54CB252590753AB36BA"/>
    <w:rsid w:val="009E0791"/>
  </w:style>
  <w:style w:type="paragraph" w:customStyle="1" w:styleId="667B9181E049FC4F8F00F94BC4A88B3C">
    <w:name w:val="667B9181E049FC4F8F00F94BC4A88B3C"/>
    <w:rsid w:val="009E0791"/>
  </w:style>
  <w:style w:type="paragraph" w:customStyle="1" w:styleId="2F477FED1BA85F4BBEBCEDD34A58B3A7">
    <w:name w:val="2F477FED1BA85F4BBEBCEDD34A58B3A7"/>
    <w:rsid w:val="009E0791"/>
  </w:style>
  <w:style w:type="paragraph" w:customStyle="1" w:styleId="E179B51D7421FF438AE5D5561CFE8294">
    <w:name w:val="E179B51D7421FF438AE5D5561CFE8294"/>
    <w:rsid w:val="009E0791"/>
  </w:style>
  <w:style w:type="paragraph" w:customStyle="1" w:styleId="2D4F92F1A95998459658DD1F4CB4E8DA">
    <w:name w:val="2D4F92F1A95998459658DD1F4CB4E8DA"/>
    <w:rsid w:val="009E0791"/>
  </w:style>
  <w:style w:type="paragraph" w:customStyle="1" w:styleId="9A82D0EFAEFF9A4A8609852782A59CB3">
    <w:name w:val="9A82D0EFAEFF9A4A8609852782A59CB3"/>
    <w:rsid w:val="009E0791"/>
  </w:style>
  <w:style w:type="paragraph" w:customStyle="1" w:styleId="6F6C11239049DC4DBB1EA4169870B2B2">
    <w:name w:val="6F6C11239049DC4DBB1EA4169870B2B2"/>
    <w:rsid w:val="009E0791"/>
  </w:style>
  <w:style w:type="paragraph" w:customStyle="1" w:styleId="A5AED8C030BE77408E812A99FBB9E414">
    <w:name w:val="A5AED8C030BE77408E812A99FBB9E414"/>
    <w:rsid w:val="009E0791"/>
  </w:style>
  <w:style w:type="paragraph" w:customStyle="1" w:styleId="0286D3FFB0E4B1489E52DB1110FAF934">
    <w:name w:val="0286D3FFB0E4B1489E52DB1110FAF934"/>
    <w:rsid w:val="009E0791"/>
  </w:style>
  <w:style w:type="paragraph" w:customStyle="1" w:styleId="5C4CE5F655EABE42AA086E3155A2BEBB">
    <w:name w:val="5C4CE5F655EABE42AA086E3155A2BEBB"/>
    <w:rsid w:val="009E0791"/>
  </w:style>
  <w:style w:type="paragraph" w:customStyle="1" w:styleId="80D773D7630BE14B83FFDDDFED40B0FB">
    <w:name w:val="80D773D7630BE14B83FFDDDFED40B0FB"/>
    <w:rsid w:val="009E0791"/>
  </w:style>
  <w:style w:type="paragraph" w:customStyle="1" w:styleId="2ADF02C786013447B5437337F98FEC00">
    <w:name w:val="2ADF02C786013447B5437337F98FEC00"/>
    <w:rsid w:val="009E0791"/>
  </w:style>
  <w:style w:type="paragraph" w:customStyle="1" w:styleId="91B85177841953499DCB3082536D53C6">
    <w:name w:val="91B85177841953499DCB3082536D53C6"/>
    <w:rsid w:val="009E0791"/>
  </w:style>
  <w:style w:type="paragraph" w:customStyle="1" w:styleId="75070560D6B98B4F9A0BBCA085AA3990">
    <w:name w:val="75070560D6B98B4F9A0BBCA085AA3990"/>
    <w:rsid w:val="009E0791"/>
  </w:style>
  <w:style w:type="paragraph" w:customStyle="1" w:styleId="6737DAEDABFA71478FFDF5244BF2287B">
    <w:name w:val="6737DAEDABFA71478FFDF5244BF2287B"/>
    <w:rsid w:val="009E0791"/>
  </w:style>
  <w:style w:type="paragraph" w:customStyle="1" w:styleId="1B0B420C350FA843B0E600C5E28CD047">
    <w:name w:val="1B0B420C350FA843B0E600C5E28CD047"/>
    <w:rsid w:val="009E0791"/>
  </w:style>
  <w:style w:type="paragraph" w:customStyle="1" w:styleId="840775E9BF99244BB3302C50E157401F">
    <w:name w:val="840775E9BF99244BB3302C50E157401F"/>
    <w:rsid w:val="009E0791"/>
  </w:style>
  <w:style w:type="paragraph" w:customStyle="1" w:styleId="7CEF73F2479FB04AA56B28E5C3B5A617">
    <w:name w:val="7CEF73F2479FB04AA56B28E5C3B5A617"/>
    <w:rsid w:val="009E0791"/>
  </w:style>
  <w:style w:type="paragraph" w:customStyle="1" w:styleId="5A7E988AB455C840A7DD909BB0FC84C4">
    <w:name w:val="5A7E988AB455C840A7DD909BB0FC84C4"/>
    <w:rsid w:val="009E0791"/>
  </w:style>
  <w:style w:type="paragraph" w:customStyle="1" w:styleId="7A7CDCE38AAD3341ADC635FC5D4FFC3A">
    <w:name w:val="7A7CDCE38AAD3341ADC635FC5D4FFC3A"/>
    <w:rsid w:val="009E0791"/>
  </w:style>
  <w:style w:type="paragraph" w:customStyle="1" w:styleId="32942D7A17155E4196E650041A351CD9">
    <w:name w:val="32942D7A17155E4196E650041A351CD9"/>
    <w:rsid w:val="009E0791"/>
  </w:style>
  <w:style w:type="paragraph" w:customStyle="1" w:styleId="7112A63A31D658459D6B920B79734BC8">
    <w:name w:val="7112A63A31D658459D6B920B79734BC8"/>
    <w:rsid w:val="009E0791"/>
  </w:style>
  <w:style w:type="paragraph" w:customStyle="1" w:styleId="19A30D5DA44EF8408DBAAEA58E31D29F">
    <w:name w:val="19A30D5DA44EF8408DBAAEA58E31D29F"/>
    <w:rsid w:val="009E0791"/>
  </w:style>
  <w:style w:type="paragraph" w:customStyle="1" w:styleId="78D48097EEBE9942B15FE825537E6FB3">
    <w:name w:val="78D48097EEBE9942B15FE825537E6FB3"/>
    <w:rsid w:val="009E0791"/>
  </w:style>
  <w:style w:type="paragraph" w:customStyle="1" w:styleId="CAA2E5329537CB4B8AB1FA46927DED83">
    <w:name w:val="CAA2E5329537CB4B8AB1FA46927DED83"/>
    <w:rsid w:val="009E0791"/>
  </w:style>
  <w:style w:type="paragraph" w:customStyle="1" w:styleId="E2D2397BF83F464D89E42164F96F50AC">
    <w:name w:val="E2D2397BF83F464D89E42164F96F50AC"/>
    <w:rsid w:val="009E0791"/>
  </w:style>
  <w:style w:type="paragraph" w:customStyle="1" w:styleId="56F07261BF9F6544BA2DEB4BB8F144F3">
    <w:name w:val="56F07261BF9F6544BA2DEB4BB8F144F3"/>
    <w:rsid w:val="009E0791"/>
  </w:style>
  <w:style w:type="paragraph" w:customStyle="1" w:styleId="775C6CF308310D4E989879AAEFB3499F">
    <w:name w:val="775C6CF308310D4E989879AAEFB3499F"/>
    <w:rsid w:val="009E0791"/>
  </w:style>
  <w:style w:type="paragraph" w:customStyle="1" w:styleId="EA29E5A15FB63840BE312CB1F1FFDE61">
    <w:name w:val="EA29E5A15FB63840BE312CB1F1FFDE61"/>
    <w:rsid w:val="009E0791"/>
  </w:style>
  <w:style w:type="paragraph" w:customStyle="1" w:styleId="90930120E0BCA34794BBA74EB81A8AFF">
    <w:name w:val="90930120E0BCA34794BBA74EB81A8AFF"/>
    <w:rsid w:val="009E0791"/>
  </w:style>
  <w:style w:type="paragraph" w:customStyle="1" w:styleId="682D59A0CA8E4E44B3BD1C7915C77831">
    <w:name w:val="682D59A0CA8E4E44B3BD1C7915C77831"/>
    <w:rsid w:val="009E0791"/>
  </w:style>
  <w:style w:type="paragraph" w:customStyle="1" w:styleId="005D14D245ABD64EA6051150369B616C">
    <w:name w:val="005D14D245ABD64EA6051150369B616C"/>
    <w:rsid w:val="009E0791"/>
  </w:style>
  <w:style w:type="paragraph" w:customStyle="1" w:styleId="A6C348375B43DB42A565BAAF16B50603">
    <w:name w:val="A6C348375B43DB42A565BAAF16B50603"/>
    <w:rsid w:val="009E0791"/>
  </w:style>
  <w:style w:type="paragraph" w:customStyle="1" w:styleId="451227118B2F1D4EBE628AB80D34D35A">
    <w:name w:val="451227118B2F1D4EBE628AB80D34D35A"/>
    <w:rsid w:val="009E0791"/>
  </w:style>
  <w:style w:type="paragraph" w:customStyle="1" w:styleId="7F2154E7989EF841B36AAE3977638291">
    <w:name w:val="7F2154E7989EF841B36AAE3977638291"/>
    <w:rsid w:val="009E0791"/>
  </w:style>
  <w:style w:type="paragraph" w:customStyle="1" w:styleId="19E71ECAEEB5EB4DB36963456B776878">
    <w:name w:val="19E71ECAEEB5EB4DB36963456B776878"/>
    <w:rsid w:val="009E0791"/>
  </w:style>
  <w:style w:type="paragraph" w:customStyle="1" w:styleId="AE3EBAFC7A9E434FB322C0F37FACAEC5">
    <w:name w:val="AE3EBAFC7A9E434FB322C0F37FACAEC5"/>
    <w:rsid w:val="009E0791"/>
  </w:style>
  <w:style w:type="paragraph" w:customStyle="1" w:styleId="EAF04E7B305E54409C8D093CF022F0EF">
    <w:name w:val="EAF04E7B305E54409C8D093CF022F0EF"/>
    <w:rsid w:val="009E0791"/>
  </w:style>
  <w:style w:type="paragraph" w:customStyle="1" w:styleId="FC5B8ED53357874ABCC0E9A618471E10">
    <w:name w:val="FC5B8ED53357874ABCC0E9A618471E10"/>
    <w:rsid w:val="009E0791"/>
  </w:style>
  <w:style w:type="paragraph" w:customStyle="1" w:styleId="C19FD6FA077E4C49BD45578B15650301">
    <w:name w:val="C19FD6FA077E4C49BD45578B15650301"/>
    <w:rsid w:val="009E0791"/>
  </w:style>
  <w:style w:type="paragraph" w:customStyle="1" w:styleId="BC5B76B6C09CBF4EAB181709E382032D">
    <w:name w:val="BC5B76B6C09CBF4EAB181709E382032D"/>
    <w:rsid w:val="009E0791"/>
  </w:style>
  <w:style w:type="paragraph" w:customStyle="1" w:styleId="E63D862DBD68EF4B86891098DC471402">
    <w:name w:val="E63D862DBD68EF4B86891098DC471402"/>
    <w:rsid w:val="009E0791"/>
  </w:style>
  <w:style w:type="paragraph" w:customStyle="1" w:styleId="75DCBEC722C812479B6F17E642EDC5EE">
    <w:name w:val="75DCBEC722C812479B6F17E642EDC5EE"/>
    <w:rsid w:val="009E0791"/>
  </w:style>
  <w:style w:type="paragraph" w:customStyle="1" w:styleId="227D2E7C60597642ACF803F7541FB485">
    <w:name w:val="227D2E7C60597642ACF803F7541FB485"/>
    <w:rsid w:val="009E0791"/>
  </w:style>
  <w:style w:type="paragraph" w:customStyle="1" w:styleId="1C9AFE29E7A166499DC3F1821E7FD798">
    <w:name w:val="1C9AFE29E7A166499DC3F1821E7FD798"/>
    <w:rsid w:val="009E0791"/>
  </w:style>
  <w:style w:type="paragraph" w:customStyle="1" w:styleId="404042A0FA5FC3459351FBE90A624EA9">
    <w:name w:val="404042A0FA5FC3459351FBE90A624EA9"/>
    <w:rsid w:val="009E0791"/>
  </w:style>
  <w:style w:type="paragraph" w:customStyle="1" w:styleId="97B90C6593B64542B9E59969133495DE">
    <w:name w:val="97B90C6593B64542B9E59969133495DE"/>
    <w:rsid w:val="009E0791"/>
  </w:style>
  <w:style w:type="paragraph" w:customStyle="1" w:styleId="3D23A18ACE04FA4EA8F22E5A2A13E041">
    <w:name w:val="3D23A18ACE04FA4EA8F22E5A2A13E041"/>
    <w:rsid w:val="009E0791"/>
  </w:style>
  <w:style w:type="paragraph" w:customStyle="1" w:styleId="7CA030069ADB1847BA6A47DB9C84B5D6">
    <w:name w:val="7CA030069ADB1847BA6A47DB9C84B5D6"/>
    <w:rsid w:val="009E0791"/>
  </w:style>
  <w:style w:type="paragraph" w:customStyle="1" w:styleId="741717BC32AFF24F8167D7AA9F4D4D56">
    <w:name w:val="741717BC32AFF24F8167D7AA9F4D4D56"/>
    <w:rsid w:val="009E0791"/>
  </w:style>
  <w:style w:type="paragraph" w:customStyle="1" w:styleId="1B720BEB36EB704C9BB0F573B6F6238E">
    <w:name w:val="1B720BEB36EB704C9BB0F573B6F6238E"/>
    <w:rsid w:val="009E0791"/>
  </w:style>
  <w:style w:type="paragraph" w:customStyle="1" w:styleId="81F76214BEB4F146B96A4567C9D061BE">
    <w:name w:val="81F76214BEB4F146B96A4567C9D061BE"/>
    <w:rsid w:val="009E0791"/>
  </w:style>
  <w:style w:type="paragraph" w:customStyle="1" w:styleId="49143898646C7F488FFB5ECD15C36CF2">
    <w:name w:val="49143898646C7F488FFB5ECD15C36CF2"/>
    <w:rsid w:val="009E0791"/>
  </w:style>
  <w:style w:type="paragraph" w:customStyle="1" w:styleId="3EEBD2FB242F3F4E92D432866431AF6C">
    <w:name w:val="3EEBD2FB242F3F4E92D432866431AF6C"/>
    <w:rsid w:val="009E0791"/>
  </w:style>
  <w:style w:type="paragraph" w:customStyle="1" w:styleId="1D833EB55A1D52459EFB46D7716B9CAD">
    <w:name w:val="1D833EB55A1D52459EFB46D7716B9CAD"/>
    <w:rsid w:val="009E0791"/>
  </w:style>
  <w:style w:type="paragraph" w:customStyle="1" w:styleId="72757344BEDAA04996F5256620210D66">
    <w:name w:val="72757344BEDAA04996F5256620210D66"/>
    <w:rsid w:val="009E0791"/>
  </w:style>
  <w:style w:type="paragraph" w:customStyle="1" w:styleId="5444AAD54B5C7B4ABEA2CD69C054F009">
    <w:name w:val="5444AAD54B5C7B4ABEA2CD69C054F009"/>
    <w:rsid w:val="009E0791"/>
  </w:style>
  <w:style w:type="paragraph" w:customStyle="1" w:styleId="9B3BFE2F981C2D4B937201F223039E4F">
    <w:name w:val="9B3BFE2F981C2D4B937201F223039E4F"/>
    <w:rsid w:val="009E0791"/>
  </w:style>
  <w:style w:type="paragraph" w:customStyle="1" w:styleId="9F396C2D3186A843BF38219FAEA5937F">
    <w:name w:val="9F396C2D3186A843BF38219FAEA5937F"/>
    <w:rsid w:val="009E0791"/>
  </w:style>
  <w:style w:type="paragraph" w:customStyle="1" w:styleId="2A44A99391FB544B98B3B59B2DF6886A">
    <w:name w:val="2A44A99391FB544B98B3B59B2DF6886A"/>
    <w:rsid w:val="009E0791"/>
  </w:style>
  <w:style w:type="paragraph" w:customStyle="1" w:styleId="F760522B15E71F4D99E66E054B1146EE">
    <w:name w:val="F760522B15E71F4D99E66E054B1146EE"/>
    <w:rsid w:val="009E0791"/>
  </w:style>
  <w:style w:type="paragraph" w:customStyle="1" w:styleId="8A596690E0F0704A93EE24152CC6E9AF">
    <w:name w:val="8A596690E0F0704A93EE24152CC6E9AF"/>
    <w:rsid w:val="009E0791"/>
  </w:style>
  <w:style w:type="paragraph" w:customStyle="1" w:styleId="CBD685EBCC624549AB27262A277A18DB">
    <w:name w:val="CBD685EBCC624549AB27262A277A18DB"/>
    <w:rsid w:val="009E0791"/>
  </w:style>
  <w:style w:type="paragraph" w:customStyle="1" w:styleId="17739E7C5BED3549BB14A936CBD37EA2">
    <w:name w:val="17739E7C5BED3549BB14A936CBD37EA2"/>
    <w:rsid w:val="009E0791"/>
  </w:style>
  <w:style w:type="paragraph" w:customStyle="1" w:styleId="D2EC49F33315DD42A8A2743CF35ED1CE">
    <w:name w:val="D2EC49F33315DD42A8A2743CF35ED1CE"/>
    <w:rsid w:val="009E0791"/>
  </w:style>
  <w:style w:type="paragraph" w:customStyle="1" w:styleId="AA937C885D0BEF479C44869CA816209B">
    <w:name w:val="AA937C885D0BEF479C44869CA816209B"/>
    <w:rsid w:val="009E0791"/>
  </w:style>
  <w:style w:type="paragraph" w:customStyle="1" w:styleId="DBD32403B6A9CB48A785E86D876C9735">
    <w:name w:val="DBD32403B6A9CB48A785E86D876C9735"/>
    <w:rsid w:val="009E0791"/>
  </w:style>
  <w:style w:type="paragraph" w:customStyle="1" w:styleId="1ADCF19EC0F67E429B6D32D8F0431F9D">
    <w:name w:val="1ADCF19EC0F67E429B6D32D8F0431F9D"/>
    <w:rsid w:val="009E0791"/>
  </w:style>
  <w:style w:type="paragraph" w:customStyle="1" w:styleId="35844FF82353D043BEBAA9646CC1BA17">
    <w:name w:val="35844FF82353D043BEBAA9646CC1BA17"/>
    <w:rsid w:val="009E0791"/>
  </w:style>
  <w:style w:type="paragraph" w:customStyle="1" w:styleId="F4FF13CE81C0874097ABFE70E3111823">
    <w:name w:val="F4FF13CE81C0874097ABFE70E3111823"/>
    <w:rsid w:val="009E0791"/>
  </w:style>
  <w:style w:type="paragraph" w:customStyle="1" w:styleId="347E247A7D8C3744B22D9FB559BC539C">
    <w:name w:val="347E247A7D8C3744B22D9FB559BC539C"/>
    <w:rsid w:val="009E0791"/>
  </w:style>
  <w:style w:type="paragraph" w:customStyle="1" w:styleId="96788E9745B6354D91D9ED93B41701EF">
    <w:name w:val="96788E9745B6354D91D9ED93B41701EF"/>
    <w:rsid w:val="009E0791"/>
  </w:style>
  <w:style w:type="paragraph" w:customStyle="1" w:styleId="963CEBB12E8F8F4E8CABB51A75A6E523">
    <w:name w:val="963CEBB12E8F8F4E8CABB51A75A6E523"/>
    <w:rsid w:val="009E0791"/>
  </w:style>
  <w:style w:type="paragraph" w:customStyle="1" w:styleId="CF2B3FC573A8F048BB30A8F640195361">
    <w:name w:val="CF2B3FC573A8F048BB30A8F640195361"/>
    <w:rsid w:val="009E0791"/>
  </w:style>
  <w:style w:type="paragraph" w:customStyle="1" w:styleId="09FE78530F74E24D92C766DE134A9579">
    <w:name w:val="09FE78530F74E24D92C766DE134A9579"/>
    <w:rsid w:val="009E0791"/>
  </w:style>
  <w:style w:type="paragraph" w:customStyle="1" w:styleId="72704277CE556541BCF96418F2287EE9">
    <w:name w:val="72704277CE556541BCF96418F2287EE9"/>
    <w:rsid w:val="009E0791"/>
  </w:style>
  <w:style w:type="paragraph" w:customStyle="1" w:styleId="B6DA217C6671594AA480D5AF7125C9C8">
    <w:name w:val="B6DA217C6671594AA480D5AF7125C9C8"/>
    <w:rsid w:val="009E0791"/>
  </w:style>
  <w:style w:type="paragraph" w:customStyle="1" w:styleId="DCC70C2D53A5F549A4F0C3B1603311DF">
    <w:name w:val="DCC70C2D53A5F549A4F0C3B1603311DF"/>
    <w:rsid w:val="009E0791"/>
  </w:style>
  <w:style w:type="paragraph" w:customStyle="1" w:styleId="7213CCBEDBB9FA4C9ECE5FF030205CF7">
    <w:name w:val="7213CCBEDBB9FA4C9ECE5FF030205CF7"/>
    <w:rsid w:val="009E0791"/>
  </w:style>
  <w:style w:type="paragraph" w:customStyle="1" w:styleId="A4DA0876F4C98142ACFF94802A1C3C08">
    <w:name w:val="A4DA0876F4C98142ACFF94802A1C3C08"/>
    <w:rsid w:val="009E0791"/>
  </w:style>
  <w:style w:type="paragraph" w:customStyle="1" w:styleId="82578D19DF6F2B4FACB9067049DA97B1">
    <w:name w:val="82578D19DF6F2B4FACB9067049DA97B1"/>
    <w:rsid w:val="009E0791"/>
  </w:style>
  <w:style w:type="paragraph" w:customStyle="1" w:styleId="A851373517963C4DAC973CE1A177F9F0">
    <w:name w:val="A851373517963C4DAC973CE1A177F9F0"/>
    <w:rsid w:val="009E0791"/>
  </w:style>
  <w:style w:type="paragraph" w:customStyle="1" w:styleId="9553D060225C9A419053649CFA441163">
    <w:name w:val="9553D060225C9A419053649CFA441163"/>
    <w:rsid w:val="009E0791"/>
  </w:style>
  <w:style w:type="paragraph" w:customStyle="1" w:styleId="C9BE2C8332E8E748AF8E870A8AD5B9BA">
    <w:name w:val="C9BE2C8332E8E748AF8E870A8AD5B9BA"/>
    <w:rsid w:val="009E0791"/>
  </w:style>
  <w:style w:type="paragraph" w:customStyle="1" w:styleId="C78E02D4973E954EBE6306418866DF54">
    <w:name w:val="C78E02D4973E954EBE6306418866DF54"/>
    <w:rsid w:val="009E0791"/>
  </w:style>
  <w:style w:type="paragraph" w:customStyle="1" w:styleId="AA09971292010045BB0340D5FBF4176D">
    <w:name w:val="AA09971292010045BB0340D5FBF4176D"/>
    <w:rsid w:val="009E0791"/>
  </w:style>
  <w:style w:type="paragraph" w:customStyle="1" w:styleId="8FA8C0006BFB5440BB775E0E9DB1D9D6">
    <w:name w:val="8FA8C0006BFB5440BB775E0E9DB1D9D6"/>
    <w:rsid w:val="009E0791"/>
  </w:style>
  <w:style w:type="paragraph" w:customStyle="1" w:styleId="29A559FF526F944D9DBECB2EB586DDC5">
    <w:name w:val="29A559FF526F944D9DBECB2EB586DDC5"/>
    <w:rsid w:val="009E0791"/>
  </w:style>
  <w:style w:type="paragraph" w:customStyle="1" w:styleId="5BFBCDA9CA5835498348448172E44DEA">
    <w:name w:val="5BFBCDA9CA5835498348448172E44DEA"/>
    <w:rsid w:val="009E0791"/>
  </w:style>
  <w:style w:type="paragraph" w:customStyle="1" w:styleId="6AD6B6E37C28EA47864B72C1E22C3A16">
    <w:name w:val="6AD6B6E37C28EA47864B72C1E22C3A16"/>
    <w:rsid w:val="009E0791"/>
  </w:style>
  <w:style w:type="paragraph" w:customStyle="1" w:styleId="16EE30F11C43B145BF8B58BEA577940B">
    <w:name w:val="16EE30F11C43B145BF8B58BEA577940B"/>
    <w:rsid w:val="009E0791"/>
  </w:style>
  <w:style w:type="paragraph" w:customStyle="1" w:styleId="E1652FD6E33C4B4FBF6E1FEE2A9A1012">
    <w:name w:val="E1652FD6E33C4B4FBF6E1FEE2A9A1012"/>
    <w:rsid w:val="009E0791"/>
  </w:style>
  <w:style w:type="paragraph" w:customStyle="1" w:styleId="DBAB1B17EC346D408784804119B606DC">
    <w:name w:val="DBAB1B17EC346D408784804119B606DC"/>
    <w:rsid w:val="009E0791"/>
  </w:style>
  <w:style w:type="paragraph" w:customStyle="1" w:styleId="382CF092E811EE409FFA82FC8B15EC89">
    <w:name w:val="382CF092E811EE409FFA82FC8B15EC89"/>
    <w:rsid w:val="009E0791"/>
  </w:style>
  <w:style w:type="paragraph" w:customStyle="1" w:styleId="649A61D27665B446828823602E5F2D57">
    <w:name w:val="649A61D27665B446828823602E5F2D57"/>
    <w:rsid w:val="009E0791"/>
  </w:style>
  <w:style w:type="paragraph" w:customStyle="1" w:styleId="14C00C3C38152D409C5E547E324A8F56">
    <w:name w:val="14C00C3C38152D409C5E547E324A8F56"/>
    <w:rsid w:val="009E0791"/>
  </w:style>
  <w:style w:type="paragraph" w:customStyle="1" w:styleId="285A863AD7F2584CA3E749FB6155DC83">
    <w:name w:val="285A863AD7F2584CA3E749FB6155DC83"/>
    <w:rsid w:val="009E0791"/>
  </w:style>
  <w:style w:type="paragraph" w:customStyle="1" w:styleId="DDFB2BDC2C768C46B93413DE57BA4CDA">
    <w:name w:val="DDFB2BDC2C768C46B93413DE57BA4CDA"/>
    <w:rsid w:val="009E0791"/>
  </w:style>
  <w:style w:type="paragraph" w:customStyle="1" w:styleId="278DC6F2CF6A4C439D71FFDF5F4AC761">
    <w:name w:val="278DC6F2CF6A4C439D71FFDF5F4AC761"/>
    <w:rsid w:val="009E0791"/>
  </w:style>
  <w:style w:type="paragraph" w:customStyle="1" w:styleId="B6C61B025459794986B716DA8119B5CE">
    <w:name w:val="B6C61B025459794986B716DA8119B5CE"/>
    <w:rsid w:val="009E0791"/>
  </w:style>
  <w:style w:type="paragraph" w:customStyle="1" w:styleId="2B731CCA676EF34AAC9C056B84ADE722">
    <w:name w:val="2B731CCA676EF34AAC9C056B84ADE722"/>
    <w:rsid w:val="009E0791"/>
  </w:style>
  <w:style w:type="paragraph" w:customStyle="1" w:styleId="359C2E15FA263B4583E41091C2753F5B">
    <w:name w:val="359C2E15FA263B4583E41091C2753F5B"/>
    <w:rsid w:val="009E0791"/>
  </w:style>
  <w:style w:type="paragraph" w:customStyle="1" w:styleId="6046435BADF4AB4AA8ACBE8E519BB9EC">
    <w:name w:val="6046435BADF4AB4AA8ACBE8E519BB9EC"/>
    <w:rsid w:val="009E0791"/>
  </w:style>
  <w:style w:type="paragraph" w:customStyle="1" w:styleId="A74AB68BBE761B448800B5A6EC53857A">
    <w:name w:val="A74AB68BBE761B448800B5A6EC53857A"/>
    <w:rsid w:val="009E0791"/>
  </w:style>
  <w:style w:type="paragraph" w:customStyle="1" w:styleId="FDEE89223FF7564E89E6CD6FF319D0CA">
    <w:name w:val="FDEE89223FF7564E89E6CD6FF319D0CA"/>
    <w:rsid w:val="009E0791"/>
  </w:style>
  <w:style w:type="paragraph" w:customStyle="1" w:styleId="E230A697C4088D44BF30A7FE6CFC6EFE">
    <w:name w:val="E230A697C4088D44BF30A7FE6CFC6EFE"/>
    <w:rsid w:val="009E0791"/>
  </w:style>
  <w:style w:type="paragraph" w:customStyle="1" w:styleId="4027BCA8C435BA4E87C66E4063CA7302">
    <w:name w:val="4027BCA8C435BA4E87C66E4063CA7302"/>
    <w:rsid w:val="009E0791"/>
  </w:style>
  <w:style w:type="paragraph" w:customStyle="1" w:styleId="AAC45E50FAAF7B4DAFAE7FC0C7C09650">
    <w:name w:val="AAC45E50FAAF7B4DAFAE7FC0C7C09650"/>
    <w:rsid w:val="009E0791"/>
  </w:style>
  <w:style w:type="paragraph" w:customStyle="1" w:styleId="E8BD919723DD254A9322C63278098D2C">
    <w:name w:val="E8BD919723DD254A9322C63278098D2C"/>
    <w:rsid w:val="009E0791"/>
  </w:style>
  <w:style w:type="paragraph" w:customStyle="1" w:styleId="8A9D96D2185E3F4BB2360BA08F005C0F">
    <w:name w:val="8A9D96D2185E3F4BB2360BA08F005C0F"/>
    <w:rsid w:val="009E0791"/>
  </w:style>
  <w:style w:type="paragraph" w:customStyle="1" w:styleId="FAD467A67303E84C9CEB95014BFACF71">
    <w:name w:val="FAD467A67303E84C9CEB95014BFACF71"/>
    <w:rsid w:val="009E0791"/>
  </w:style>
  <w:style w:type="paragraph" w:customStyle="1" w:styleId="901B6C2320534B4E8485D830FD8D444C">
    <w:name w:val="901B6C2320534B4E8485D830FD8D444C"/>
    <w:rsid w:val="009E0791"/>
  </w:style>
  <w:style w:type="paragraph" w:customStyle="1" w:styleId="7F3F7B043C8F944BB4F686E8FD29ACA4">
    <w:name w:val="7F3F7B043C8F944BB4F686E8FD29ACA4"/>
    <w:rsid w:val="009E0791"/>
  </w:style>
  <w:style w:type="paragraph" w:customStyle="1" w:styleId="D1DE2BE224104347A877111FACB8C5A3">
    <w:name w:val="D1DE2BE224104347A877111FACB8C5A3"/>
    <w:rsid w:val="009E0791"/>
  </w:style>
  <w:style w:type="paragraph" w:customStyle="1" w:styleId="4DC5AF84157E2649B8C7452A2206CFAE">
    <w:name w:val="4DC5AF84157E2649B8C7452A2206CFAE"/>
    <w:rsid w:val="009E0791"/>
  </w:style>
  <w:style w:type="paragraph" w:customStyle="1" w:styleId="90406A98A6C62F468AB41CF25EFD31CF">
    <w:name w:val="90406A98A6C62F468AB41CF25EFD31CF"/>
    <w:rsid w:val="009E0791"/>
  </w:style>
  <w:style w:type="paragraph" w:customStyle="1" w:styleId="BF69EC403923804F8D74EE507ED092CA">
    <w:name w:val="BF69EC403923804F8D74EE507ED092CA"/>
    <w:rsid w:val="009E0791"/>
  </w:style>
  <w:style w:type="paragraph" w:customStyle="1" w:styleId="CFE573FDE79D494DA8408C4ED825AF7E">
    <w:name w:val="CFE573FDE79D494DA8408C4ED825AF7E"/>
    <w:rsid w:val="009E0791"/>
  </w:style>
  <w:style w:type="paragraph" w:customStyle="1" w:styleId="4727C4B2274F0448976BC0F0DF9976D4">
    <w:name w:val="4727C4B2274F0448976BC0F0DF9976D4"/>
    <w:rsid w:val="009E0791"/>
  </w:style>
  <w:style w:type="paragraph" w:customStyle="1" w:styleId="9D2E8C556C9C864F84410F11C0F36073">
    <w:name w:val="9D2E8C556C9C864F84410F11C0F36073"/>
    <w:rsid w:val="009E0791"/>
  </w:style>
  <w:style w:type="paragraph" w:customStyle="1" w:styleId="C559D46459D2564F93B3729372B2AE29">
    <w:name w:val="C559D46459D2564F93B3729372B2AE29"/>
    <w:rsid w:val="009E0791"/>
  </w:style>
  <w:style w:type="paragraph" w:customStyle="1" w:styleId="5345CAEBC68C204D99E7E38AFF8F1F2D">
    <w:name w:val="5345CAEBC68C204D99E7E38AFF8F1F2D"/>
    <w:rsid w:val="009E0791"/>
  </w:style>
  <w:style w:type="paragraph" w:customStyle="1" w:styleId="6C3434F6592FCB4386C733A0D924FE69">
    <w:name w:val="6C3434F6592FCB4386C733A0D924FE69"/>
    <w:rsid w:val="009E0791"/>
  </w:style>
  <w:style w:type="paragraph" w:customStyle="1" w:styleId="274661C0E3CC5C4596C4CF8DF65FB27A">
    <w:name w:val="274661C0E3CC5C4596C4CF8DF65FB27A"/>
    <w:rsid w:val="009E0791"/>
  </w:style>
  <w:style w:type="paragraph" w:customStyle="1" w:styleId="63176E3E4BD1CF4D85E1645590EC8E8D">
    <w:name w:val="63176E3E4BD1CF4D85E1645590EC8E8D"/>
    <w:rsid w:val="009E0791"/>
  </w:style>
  <w:style w:type="paragraph" w:customStyle="1" w:styleId="E0869C8D3F95A8459A7A3071D1E4EACE">
    <w:name w:val="E0869C8D3F95A8459A7A3071D1E4EACE"/>
    <w:rsid w:val="009E0791"/>
  </w:style>
  <w:style w:type="paragraph" w:customStyle="1" w:styleId="2798F03DC5933B40BDEF632BC3B07E3D">
    <w:name w:val="2798F03DC5933B40BDEF632BC3B07E3D"/>
    <w:rsid w:val="009E0791"/>
  </w:style>
  <w:style w:type="paragraph" w:customStyle="1" w:styleId="BE67D20994F023469C6EE03D9A0FEF58">
    <w:name w:val="BE67D20994F023469C6EE03D9A0FEF58"/>
    <w:rsid w:val="009E0791"/>
  </w:style>
  <w:style w:type="paragraph" w:customStyle="1" w:styleId="B6A3FB34363F4642B9FF204A111C506A">
    <w:name w:val="B6A3FB34363F4642B9FF204A111C506A"/>
    <w:rsid w:val="009E0791"/>
  </w:style>
  <w:style w:type="paragraph" w:customStyle="1" w:styleId="21EBEE8E0DD3A34FBCA0EB67EA1316CF">
    <w:name w:val="21EBEE8E0DD3A34FBCA0EB67EA1316CF"/>
    <w:rsid w:val="009E0791"/>
  </w:style>
  <w:style w:type="paragraph" w:customStyle="1" w:styleId="BAF162EED1E58B45B2F395145440D8B2">
    <w:name w:val="BAF162EED1E58B45B2F395145440D8B2"/>
    <w:rsid w:val="009E0791"/>
  </w:style>
  <w:style w:type="paragraph" w:customStyle="1" w:styleId="8281B4F8664FF7488DB29FEE9EA45ABD">
    <w:name w:val="8281B4F8664FF7488DB29FEE9EA45ABD"/>
    <w:rsid w:val="009E0791"/>
  </w:style>
  <w:style w:type="paragraph" w:customStyle="1" w:styleId="C85AFDD67983AE42BE6773093DCE59B9">
    <w:name w:val="C85AFDD67983AE42BE6773093DCE59B9"/>
    <w:rsid w:val="009E0791"/>
  </w:style>
  <w:style w:type="paragraph" w:customStyle="1" w:styleId="06324D98A5EC6A46915F12141D49990D">
    <w:name w:val="06324D98A5EC6A46915F12141D49990D"/>
    <w:rsid w:val="009E0791"/>
  </w:style>
  <w:style w:type="paragraph" w:customStyle="1" w:styleId="F0ADAA2B4F8DE548BE4211A2BBAD9E01">
    <w:name w:val="F0ADAA2B4F8DE548BE4211A2BBAD9E01"/>
    <w:rsid w:val="009E0791"/>
  </w:style>
  <w:style w:type="paragraph" w:customStyle="1" w:styleId="AA0F29CD662A67428E7F6840995BEB96">
    <w:name w:val="AA0F29CD662A67428E7F6840995BEB96"/>
    <w:rsid w:val="009E0791"/>
  </w:style>
  <w:style w:type="paragraph" w:customStyle="1" w:styleId="F24D58AF22ACF24B8CD675D04076E924">
    <w:name w:val="F24D58AF22ACF24B8CD675D04076E924"/>
    <w:rsid w:val="009E0791"/>
  </w:style>
  <w:style w:type="paragraph" w:customStyle="1" w:styleId="AEFB92D38856B04C9A2A4E4FC8B50CFB">
    <w:name w:val="AEFB92D38856B04C9A2A4E4FC8B50CFB"/>
    <w:rsid w:val="009E0791"/>
  </w:style>
  <w:style w:type="paragraph" w:customStyle="1" w:styleId="6D51B8C24A14034780C24159831066D7">
    <w:name w:val="6D51B8C24A14034780C24159831066D7"/>
    <w:rsid w:val="009E0791"/>
  </w:style>
  <w:style w:type="paragraph" w:customStyle="1" w:styleId="72083E9627CE1A43825D2DFAFF6B4B91">
    <w:name w:val="72083E9627CE1A43825D2DFAFF6B4B91"/>
    <w:rsid w:val="009E0791"/>
  </w:style>
  <w:style w:type="paragraph" w:customStyle="1" w:styleId="2D1EE2BD0D83AB4D99EDA1F0670ED663">
    <w:name w:val="2D1EE2BD0D83AB4D99EDA1F0670ED663"/>
    <w:rsid w:val="009E0791"/>
  </w:style>
  <w:style w:type="paragraph" w:customStyle="1" w:styleId="89EDD6622735E641867C4568B57C143F">
    <w:name w:val="89EDD6622735E641867C4568B57C143F"/>
    <w:rsid w:val="009E0791"/>
  </w:style>
  <w:style w:type="paragraph" w:customStyle="1" w:styleId="DA0A98CE6D5C2E409393C59C340629A9">
    <w:name w:val="DA0A98CE6D5C2E409393C59C340629A9"/>
    <w:rsid w:val="009E0791"/>
  </w:style>
  <w:style w:type="paragraph" w:customStyle="1" w:styleId="C8FD8200187D9F4FA68DD1BB6A26E873">
    <w:name w:val="C8FD8200187D9F4FA68DD1BB6A26E873"/>
    <w:rsid w:val="009E0791"/>
  </w:style>
  <w:style w:type="paragraph" w:customStyle="1" w:styleId="7BC0E5FF7F7DF744A90F9BAECFFCA340">
    <w:name w:val="7BC0E5FF7F7DF744A90F9BAECFFCA340"/>
    <w:rsid w:val="009E0791"/>
  </w:style>
  <w:style w:type="paragraph" w:customStyle="1" w:styleId="004E37AA18B5AB48AE3E52E5221F4E47">
    <w:name w:val="004E37AA18B5AB48AE3E52E5221F4E47"/>
    <w:rsid w:val="009E0791"/>
  </w:style>
  <w:style w:type="paragraph" w:customStyle="1" w:styleId="205F44A3644B504CB9C8C4A3348764D1">
    <w:name w:val="205F44A3644B504CB9C8C4A3348764D1"/>
    <w:rsid w:val="009E0791"/>
  </w:style>
  <w:style w:type="paragraph" w:customStyle="1" w:styleId="1050DE584E95484C9D8CE350034A8E45">
    <w:name w:val="1050DE584E95484C9D8CE350034A8E45"/>
    <w:rsid w:val="009E0791"/>
  </w:style>
  <w:style w:type="paragraph" w:customStyle="1" w:styleId="87061B663B08A24EA5BBE463827530D6">
    <w:name w:val="87061B663B08A24EA5BBE463827530D6"/>
    <w:rsid w:val="009E0791"/>
  </w:style>
  <w:style w:type="paragraph" w:customStyle="1" w:styleId="DE881E00CC1EBE42A1FDAC0505CBDC2C">
    <w:name w:val="DE881E00CC1EBE42A1FDAC0505CBDC2C"/>
    <w:rsid w:val="0048004F"/>
  </w:style>
  <w:style w:type="paragraph" w:customStyle="1" w:styleId="BA0157912FF9244FB777B2A7E20C0F43">
    <w:name w:val="BA0157912FF9244FB777B2A7E20C0F43"/>
    <w:rsid w:val="0048004F"/>
  </w:style>
  <w:style w:type="paragraph" w:customStyle="1" w:styleId="D385CF065526C0439AACBD25037198AD">
    <w:name w:val="D385CF065526C0439AACBD25037198AD"/>
    <w:rsid w:val="0048004F"/>
  </w:style>
  <w:style w:type="paragraph" w:customStyle="1" w:styleId="A43DE15CE013C44EAD956A3B05F1AB65">
    <w:name w:val="A43DE15CE013C44EAD956A3B05F1AB65"/>
    <w:rsid w:val="0048004F"/>
  </w:style>
  <w:style w:type="paragraph" w:customStyle="1" w:styleId="FB8A05D8D7FDBA48BE71C8F4EFF838CE">
    <w:name w:val="FB8A05D8D7FDBA48BE71C8F4EFF838CE"/>
    <w:rsid w:val="0048004F"/>
  </w:style>
  <w:style w:type="paragraph" w:customStyle="1" w:styleId="E55142F0FEEA7A4AA30282DA184EB675">
    <w:name w:val="E55142F0FEEA7A4AA30282DA184EB675"/>
    <w:rsid w:val="0048004F"/>
  </w:style>
  <w:style w:type="paragraph" w:customStyle="1" w:styleId="F9A298030B3AFA44AD5D0D3C6803767B">
    <w:name w:val="F9A298030B3AFA44AD5D0D3C6803767B"/>
    <w:rsid w:val="0048004F"/>
  </w:style>
  <w:style w:type="paragraph" w:customStyle="1" w:styleId="915FBABF90419C458332C9C58BE6B2B5">
    <w:name w:val="915FBABF90419C458332C9C58BE6B2B5"/>
    <w:rsid w:val="0048004F"/>
  </w:style>
  <w:style w:type="paragraph" w:customStyle="1" w:styleId="E5DE58286E6B3D4486353B15144C5258">
    <w:name w:val="E5DE58286E6B3D4486353B15144C5258"/>
    <w:rsid w:val="0048004F"/>
  </w:style>
  <w:style w:type="paragraph" w:customStyle="1" w:styleId="053B9D54B06FA94383731C4A17DF01FF">
    <w:name w:val="053B9D54B06FA94383731C4A17DF01FF"/>
    <w:rsid w:val="004800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D4EF86-A04B-A844-8E77-80F9AEF3E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MOO.dotx</Template>
  <TotalTime>119</TotalTime>
  <Pages>2</Pages>
  <Words>1299</Words>
  <Characters>7408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Sun</dc:creator>
  <cp:keywords/>
  <dc:description/>
  <cp:lastModifiedBy>Sun, Anna</cp:lastModifiedBy>
  <cp:revision>47</cp:revision>
  <dcterms:created xsi:type="dcterms:W3CDTF">2018-08-29T03:44:00Z</dcterms:created>
  <dcterms:modified xsi:type="dcterms:W3CDTF">2018-09-05T13:50:00Z</dcterms:modified>
</cp:coreProperties>
</file>